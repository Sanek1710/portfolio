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55" w:rsidRDefault="007C4530" w:rsidP="00552395">
      <w:pPr>
        <w:pStyle w:val="1"/>
      </w:pPr>
      <w:r>
        <w:t>Схема</w:t>
      </w:r>
      <w:r w:rsidR="00552395">
        <w:rPr>
          <w:lang w:val="en-US"/>
        </w:rPr>
        <w:t xml:space="preserve"> </w:t>
      </w:r>
      <w:r w:rsidR="00552395">
        <w:t>тестовой</w:t>
      </w:r>
      <w:r>
        <w:t xml:space="preserve"> установки</w:t>
      </w:r>
      <w:bookmarkStart w:id="0" w:name="_GoBack"/>
      <w:bookmarkEnd w:id="0"/>
    </w:p>
    <w:p w:rsidR="007C4530" w:rsidRPr="007C4530" w:rsidRDefault="003C74AD" w:rsidP="007C4530">
      <w:r>
        <w:rPr>
          <w:noProof/>
          <w:lang w:eastAsia="ru-RU"/>
        </w:rPr>
        <w:drawing>
          <wp:inline distT="0" distB="0" distL="0" distR="0">
            <wp:extent cx="6840220" cy="4741947"/>
            <wp:effectExtent l="0" t="0" r="0" b="1905"/>
            <wp:docPr id="1" name="Рисунок 1" descr="https://psv4.userapi.com/c834701/u240124409/docs/d17/f1590fe304ab/Skhema.jpg?extra=Ky9tcESjONwrj4uNXblgYxHHPGMdteHStF_5Frm8wcYimRbpA9LAbtT4W4biPAHeZOem0oP133okW0J_qm9p4sB7TzFcLz6VfqlpS_ClnSrK6gAoF-tA7dipogy6V4rnfcItpeIH1RS6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34701/u240124409/docs/d17/f1590fe304ab/Skhema.jpg?extra=Ky9tcESjONwrj4uNXblgYxHHPGMdteHStF_5Frm8wcYimRbpA9LAbtT4W4biPAHeZOem0oP133okW0J_qm9p4sB7TzFcLz6VfqlpS_ClnSrK6gAoF-tA7dipogy6V4rnfcItpeIH1RS6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4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95" w:rsidRDefault="00552395" w:rsidP="00552395">
      <w:pPr>
        <w:pStyle w:val="1"/>
        <w:numPr>
          <w:ilvl w:val="0"/>
          <w:numId w:val="0"/>
        </w:numPr>
        <w:ind w:left="709"/>
      </w:pPr>
    </w:p>
    <w:p w:rsidR="007C4530" w:rsidRDefault="007C4530" w:rsidP="007C4530">
      <w:pPr>
        <w:pStyle w:val="1"/>
      </w:pPr>
      <w:r>
        <w:t>Блок-схема алгоритма работы программы</w:t>
      </w:r>
    </w:p>
    <w:p w:rsidR="001E3698" w:rsidRPr="005A1C42" w:rsidRDefault="005A1C42" w:rsidP="001E36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83180" cy="4274820"/>
            <wp:effectExtent l="0" t="0" r="7620" b="0"/>
            <wp:docPr id="2" name="Рисунок 2" descr="C:\Users\Лиза Владыкина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иза Владыкина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F2" w:rsidRPr="005A1C42" w:rsidRDefault="00F81DF2" w:rsidP="00F81DF2">
      <w:pPr>
        <w:pStyle w:val="1"/>
      </w:pPr>
      <w:r>
        <w:lastRenderedPageBreak/>
        <w:t>Временные</w:t>
      </w:r>
      <w:r w:rsidRPr="005A1C42">
        <w:t xml:space="preserve"> </w:t>
      </w:r>
      <w:r>
        <w:t>диаграммы</w:t>
      </w:r>
      <w:r w:rsidRPr="005A1C42">
        <w:t xml:space="preserve"> </w:t>
      </w:r>
      <w:r w:rsidR="00C33BAC">
        <w:t>логических</w:t>
      </w:r>
      <w:r w:rsidR="00C33BAC" w:rsidRPr="005A1C42">
        <w:t xml:space="preserve"> </w:t>
      </w:r>
      <w:r w:rsidR="00C33BAC">
        <w:t>сигналов</w:t>
      </w:r>
      <w:r w:rsidR="00C33BAC" w:rsidRPr="005A1C42">
        <w:t xml:space="preserve"> </w:t>
      </w:r>
      <w:r w:rsidR="00C33BAC">
        <w:t>на</w:t>
      </w:r>
      <w:r w:rsidR="00C33BAC" w:rsidRPr="005A1C42">
        <w:t xml:space="preserve"> </w:t>
      </w:r>
      <w:r w:rsidR="00C33BAC">
        <w:t>портах</w:t>
      </w:r>
      <w:r w:rsidR="00C33BAC" w:rsidRPr="005A1C42">
        <w:t xml:space="preserve"> </w:t>
      </w:r>
      <w:r w:rsidR="00C33BAC">
        <w:t>МК</w:t>
      </w:r>
      <w:r w:rsidR="00261B9B" w:rsidRPr="005A1C42">
        <w:t xml:space="preserve"> (</w:t>
      </w:r>
      <w:r w:rsidR="00261B9B">
        <w:t>фрагмент</w:t>
      </w:r>
      <w:r w:rsidR="00261B9B" w:rsidRPr="005A1C42">
        <w:t>)</w:t>
      </w:r>
    </w:p>
    <w:p w:rsidR="00D758A4" w:rsidRDefault="00D758A4" w:rsidP="00F81D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D253DD" wp14:editId="56E813A9">
            <wp:extent cx="1607622" cy="1809750"/>
            <wp:effectExtent l="0" t="0" r="0" b="0"/>
            <wp:docPr id="8" name="Рисунок 8" descr="https://psv4.userapi.com/c834501/u240124409/docs/d9/ac8506f1966f/portA.png?extra=CU8RQ05fIZh467kbY1cGf9E7tBa9gYbJzJubNL1f_QK5hg7tJewsyrlmZhbOGQFoWlijR9KlRf72fvtrpHcU3tdtxh996S5Z5XjUR2Sfr5d1H5Y5GChU02Ye5eJ35fEKgSr1X138TrCj4l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sv4.userapi.com/c834501/u240124409/docs/d9/ac8506f1966f/portA.png?extra=CU8RQ05fIZh467kbY1cGf9E7tBa9gYbJzJubNL1f_QK5hg7tJewsyrlmZhbOGQFoWlijR9KlRf72fvtrpHcU3tdtxh996S5Z5XjUR2Sfr5d1H5Y5GChU02Ye5eJ35fEKgSr1X138TrCj4lb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30" cy="18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68137" cy="1765300"/>
            <wp:effectExtent l="0" t="0" r="0" b="0"/>
            <wp:docPr id="5" name="Рисунок 5" descr="https://psv4.userapi.com/c834501/u240124409/docs/d8/d41f30c0a1e8/portB.png?extra=Q115MWD6jWErpK090x8pWovtEj7oRGqOg8uCjIQ5ku9U0ah5tSM5UoM6GtDlmBj5gidF6qtOD2tXmat-wBffD0Unn9qgBPA9mMHTyKvDVGh_2N5TvZaZtlO26Qafxu3vNJ0qrsw_C4jljR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sv4.userapi.com/c834501/u240124409/docs/d8/d41f30c0a1e8/portB.png?extra=Q115MWD6jWErpK090x8pWovtEj7oRGqOg8uCjIQ5ku9U0ah5tSM5UoM6GtDlmBj5gidF6qtOD2tXmat-wBffD0Unn9qgBPA9mMHTyKvDVGh_2N5TvZaZtlO26Qafxu3vNJ0qrsw_C4jljRt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02" cy="177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71520" cy="1769110"/>
            <wp:effectExtent l="0" t="0" r="0" b="0"/>
            <wp:docPr id="6" name="Рисунок 6" descr="https://psv4.userapi.com/c834501/u240124409/docs/d5/da0cb8e9062f/portC.png?extra=hNNX6KIg6pACfSPGFdJ2l5Kc4E9X7NJ7-3Yi5POOrN7SlB889PlrajS4EDutEI-sWOzfpoT3ctT3sTs0atPeT2NnAYwR8pSE5PYa6xhiIOASihcGeKb8o_tKDMkBy0IAN0jBYN6tedNeph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sv4.userapi.com/c834501/u240124409/docs/d5/da0cb8e9062f/portC.png?extra=hNNX6KIg6pACfSPGFdJ2l5Kc4E9X7NJ7-3Yi5POOrN7SlB889PlrajS4EDutEI-sWOzfpoT3ctT3sTs0atPeT2NnAYwR8pSE5PYa6xhiIOASihcGeKb8o_tKDMkBy0IAN0jBYN6tedNeph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22" cy="178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7185" cy="1809258"/>
            <wp:effectExtent l="0" t="0" r="0" b="0"/>
            <wp:docPr id="7" name="Рисунок 7" descr="https://psv4.userapi.com/c834501/u240124409/docs/d5/9de9fd959db1/portD.png?extra=STod0kEFTRUAZik1tvJfzYE32AM92-TEDoOCCbjNgRB9gqCv3HwFxBBqQwDj5EonDr5Ge65_YB1c4Fk56yJlVMRowBfoK_QH0PO_gqAqpGyBoQx3ixYFoTtYQfUXp90lTym6zOe-zjpAH5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sv4.userapi.com/c834501/u240124409/docs/d5/9de9fd959db1/portD.png?extra=STod0kEFTRUAZik1tvJfzYE32AM92-TEDoOCCbjNgRB9gqCv3HwFxBBqQwDj5EonDr5Ge65_YB1c4Fk56yJlVMRowBfoK_QH0PO_gqAqpGyBoQx3ixYFoTtYQfUXp90lTym6zOe-zjpAH5W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429" cy="18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A4" w:rsidRPr="00CA7639" w:rsidRDefault="00D758A4" w:rsidP="00F81DF2">
      <w:r>
        <w:rPr>
          <w:noProof/>
          <w:lang w:eastAsia="ru-RU"/>
        </w:rPr>
        <w:tab/>
        <w:t>Порт А</w:t>
      </w:r>
      <w:r w:rsidR="00CA7639">
        <w:rPr>
          <w:noProof/>
          <w:lang w:eastAsia="ru-RU"/>
        </w:rPr>
        <w:t xml:space="preserve"> 112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порт В</w:t>
      </w:r>
      <w:r w:rsidR="00CA7639">
        <w:rPr>
          <w:noProof/>
          <w:lang w:eastAsia="ru-RU"/>
        </w:rPr>
        <w:t xml:space="preserve"> 22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порт С</w:t>
      </w:r>
      <w:r w:rsidR="00CA7639">
        <w:rPr>
          <w:noProof/>
          <w:lang w:eastAsia="ru-RU"/>
        </w:rPr>
        <w:t xml:space="preserve"> 3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порт </w:t>
      </w:r>
      <w:r>
        <w:rPr>
          <w:noProof/>
          <w:lang w:val="en-US" w:eastAsia="ru-RU"/>
        </w:rPr>
        <w:t>D</w:t>
      </w:r>
      <w:r w:rsidR="00CA7639">
        <w:rPr>
          <w:noProof/>
          <w:lang w:eastAsia="ru-RU"/>
        </w:rPr>
        <w:t xml:space="preserve"> 239</w:t>
      </w:r>
      <w:r w:rsidR="0039012A">
        <w:rPr>
          <w:noProof/>
          <w:lang w:eastAsia="ru-RU"/>
        </w:rPr>
        <w:t xml:space="preserve"> (495)</w:t>
      </w:r>
    </w:p>
    <w:p w:rsidR="00D758A4" w:rsidRPr="005A1C42" w:rsidRDefault="00D758A4" w:rsidP="00F81DF2"/>
    <w:p w:rsidR="001E3698" w:rsidRPr="005A1C42" w:rsidRDefault="001E3698" w:rsidP="001E3698">
      <w:pPr>
        <w:pStyle w:val="1"/>
      </w:pPr>
      <w:r>
        <w:t>Алгоритм</w:t>
      </w:r>
      <w:r w:rsidRPr="005A1C42">
        <w:t xml:space="preserve"> </w:t>
      </w:r>
      <w:r>
        <w:t>выполнения</w:t>
      </w:r>
      <w:r w:rsidRPr="005A1C42">
        <w:t xml:space="preserve"> </w:t>
      </w:r>
      <w:r>
        <w:t>задействованных</w:t>
      </w:r>
      <w:r w:rsidRPr="005A1C42">
        <w:t xml:space="preserve"> </w:t>
      </w:r>
      <w:r>
        <w:t>команд</w:t>
      </w:r>
      <w:r w:rsidRPr="005A1C42">
        <w:t xml:space="preserve"> (</w:t>
      </w:r>
      <w:r>
        <w:t>конструкций</w:t>
      </w:r>
      <w:r w:rsidRPr="005A1C42">
        <w:t xml:space="preserve">) </w:t>
      </w:r>
      <w:r>
        <w:t>ассемблера</w:t>
      </w:r>
    </w:p>
    <w:p w:rsidR="00CC1052" w:rsidRPr="00374082" w:rsidRDefault="00CC1052" w:rsidP="00CC1052">
      <w:pPr>
        <w:ind w:left="708"/>
      </w:pPr>
      <w:r>
        <w:tab/>
        <w:t>В коде были задействованы следующие команды:</w:t>
      </w:r>
    </w:p>
    <w:p w:rsidR="00CC1052" w:rsidRPr="00A956DF" w:rsidRDefault="00CC1052" w:rsidP="00CC1052">
      <w:r w:rsidRPr="004E5908">
        <w:tab/>
      </w:r>
      <w:r>
        <w:rPr>
          <w:lang w:val="en-US"/>
        </w:rPr>
        <w:t>SER</w:t>
      </w:r>
      <w:r w:rsidRPr="00A956DF">
        <w:t xml:space="preserve"> </w:t>
      </w:r>
      <w:r>
        <w:rPr>
          <w:lang w:val="en-US"/>
        </w:rPr>
        <w:t>Rd</w:t>
      </w:r>
      <w:r w:rsidRPr="00A956DF">
        <w:t xml:space="preserve"> – </w:t>
      </w:r>
      <w:r>
        <w:t xml:space="preserve">команда устанавливаем все биты регистра </w:t>
      </w:r>
      <w:r>
        <w:rPr>
          <w:lang w:val="en-US"/>
        </w:rPr>
        <w:t>Rd</w:t>
      </w:r>
      <w:r>
        <w:t xml:space="preserve"> единицами </w:t>
      </w:r>
    </w:p>
    <w:p w:rsidR="00CC1052" w:rsidRPr="00A956DF" w:rsidRDefault="00CC1052" w:rsidP="00CC1052">
      <w:r>
        <w:tab/>
      </w:r>
      <w:r w:rsidRPr="00374082">
        <w:rPr>
          <w:lang w:val="en-US"/>
        </w:rPr>
        <w:t>OUT</w:t>
      </w:r>
      <w:r w:rsidRPr="00374082">
        <w:t xml:space="preserve"> – Команда сохраняет данные регистра </w:t>
      </w:r>
      <w:proofErr w:type="spellStart"/>
      <w:proofErr w:type="gramStart"/>
      <w:r w:rsidRPr="00374082">
        <w:t>Rr</w:t>
      </w:r>
      <w:proofErr w:type="spellEnd"/>
      <w:proofErr w:type="gramEnd"/>
      <w:r w:rsidRPr="00374082">
        <w:t xml:space="preserve"> в рег</w:t>
      </w:r>
      <w:r>
        <w:t>истровом файле пространства I/O</w:t>
      </w:r>
      <w:r w:rsidRPr="00374082">
        <w:t>, подготавливает названный порт к выводу данных (</w:t>
      </w:r>
      <w:r w:rsidRPr="00374082">
        <w:rPr>
          <w:lang w:val="en-US"/>
        </w:rPr>
        <w:t>DDRA</w:t>
      </w:r>
      <w:r w:rsidRPr="00374082">
        <w:t>), после просто выводит данные через указанный порт (</w:t>
      </w:r>
      <w:r w:rsidRPr="00374082">
        <w:rPr>
          <w:lang w:val="en-US"/>
        </w:rPr>
        <w:t>PORTA</w:t>
      </w:r>
      <w:r w:rsidRPr="00374082">
        <w:t xml:space="preserve">, </w:t>
      </w:r>
      <w:r w:rsidRPr="00374082">
        <w:rPr>
          <w:lang w:val="en-US"/>
        </w:rPr>
        <w:t>R</w:t>
      </w:r>
      <w:r w:rsidRPr="00374082">
        <w:t>21)</w:t>
      </w:r>
    </w:p>
    <w:p w:rsidR="00CC1052" w:rsidRDefault="00CC1052" w:rsidP="00CC1052">
      <w:r>
        <w:tab/>
      </w:r>
      <w:r>
        <w:rPr>
          <w:lang w:val="en-US"/>
        </w:rPr>
        <w:t>LDI</w:t>
      </w:r>
      <w:r w:rsidRPr="00A956DF">
        <w:t xml:space="preserve"> </w:t>
      </w:r>
      <w:r>
        <w:rPr>
          <w:lang w:val="en-US"/>
        </w:rPr>
        <w:t>Rd</w:t>
      </w:r>
      <w:r w:rsidRPr="00A956DF">
        <w:t xml:space="preserve">, </w:t>
      </w:r>
      <w:r>
        <w:rPr>
          <w:lang w:val="en-US"/>
        </w:rPr>
        <w:t>x</w:t>
      </w:r>
      <w:r w:rsidRPr="00A956DF">
        <w:t xml:space="preserve"> – </w:t>
      </w:r>
      <w:r>
        <w:t xml:space="preserve">устанавливает значение регистр </w:t>
      </w:r>
      <w:r>
        <w:rPr>
          <w:lang w:val="en-US"/>
        </w:rPr>
        <w:t>Rd</w:t>
      </w:r>
      <w:r>
        <w:t xml:space="preserve"> константой </w:t>
      </w:r>
      <w:r>
        <w:rPr>
          <w:lang w:val="en-US"/>
        </w:rPr>
        <w:t>x</w:t>
      </w:r>
    </w:p>
    <w:p w:rsidR="00CC1052" w:rsidRPr="008A364C" w:rsidRDefault="00CC1052" w:rsidP="00CC1052">
      <w:r w:rsidRPr="00552395">
        <w:tab/>
      </w:r>
      <w:r w:rsidRPr="00CC1052">
        <w:rPr>
          <w:lang w:val="en-US"/>
        </w:rPr>
        <w:t>MOV</w:t>
      </w:r>
      <w:r w:rsidR="008A364C" w:rsidRPr="008A364C">
        <w:tab/>
      </w:r>
      <w:proofErr w:type="spellStart"/>
      <w:r w:rsidR="008A364C" w:rsidRPr="008A364C">
        <w:t>Rd</w:t>
      </w:r>
      <w:proofErr w:type="spellEnd"/>
      <w:r w:rsidR="008A364C" w:rsidRPr="008A364C">
        <w:t xml:space="preserve">, </w:t>
      </w:r>
      <w:proofErr w:type="spellStart"/>
      <w:proofErr w:type="gramStart"/>
      <w:r w:rsidR="008A364C" w:rsidRPr="008A364C">
        <w:t>Rr</w:t>
      </w:r>
      <w:proofErr w:type="spellEnd"/>
      <w:proofErr w:type="gramEnd"/>
      <w:r w:rsidR="008A364C" w:rsidRPr="008A364C">
        <w:tab/>
      </w:r>
      <w:r w:rsidR="008A364C">
        <w:t xml:space="preserve"> </w:t>
      </w:r>
      <w:r w:rsidR="008A364C" w:rsidRPr="00A956DF">
        <w:t>–</w:t>
      </w:r>
      <w:r w:rsidR="008A364C" w:rsidRPr="008A364C">
        <w:t>Копирование регистров</w:t>
      </w:r>
      <w:r w:rsidR="008A364C" w:rsidRPr="008A364C">
        <w:tab/>
      </w:r>
      <w:proofErr w:type="spellStart"/>
      <w:r w:rsidR="008A364C" w:rsidRPr="008A364C">
        <w:t>Rd</w:t>
      </w:r>
      <w:proofErr w:type="spellEnd"/>
      <w:r w:rsidR="008A364C" w:rsidRPr="008A364C">
        <w:t xml:space="preserve"> ← </w:t>
      </w:r>
      <w:proofErr w:type="spellStart"/>
      <w:r w:rsidR="008A364C" w:rsidRPr="008A364C">
        <w:t>Rr</w:t>
      </w:r>
      <w:proofErr w:type="spellEnd"/>
      <w:r w:rsidRPr="008A364C">
        <w:t xml:space="preserve"> </w:t>
      </w:r>
    </w:p>
    <w:p w:rsidR="00CC1052" w:rsidRPr="008A364C" w:rsidRDefault="00CC1052" w:rsidP="00CC1052">
      <w:r w:rsidRPr="008A364C">
        <w:tab/>
      </w:r>
      <w:r w:rsidRPr="00CC1052">
        <w:rPr>
          <w:lang w:val="en-US"/>
        </w:rPr>
        <w:t>SUB</w:t>
      </w:r>
      <w:r w:rsidRPr="008A364C">
        <w:t xml:space="preserve">   </w:t>
      </w:r>
      <w:r w:rsidR="008A364C" w:rsidRPr="008A364C">
        <w:rPr>
          <w:lang w:val="en-US"/>
        </w:rPr>
        <w:t>Rd</w:t>
      </w:r>
      <w:r w:rsidR="008A364C" w:rsidRPr="008A364C">
        <w:t xml:space="preserve">, </w:t>
      </w:r>
      <w:proofErr w:type="spellStart"/>
      <w:proofErr w:type="gramStart"/>
      <w:r w:rsidR="008A364C" w:rsidRPr="008A364C">
        <w:rPr>
          <w:lang w:val="en-US"/>
        </w:rPr>
        <w:t>Rr</w:t>
      </w:r>
      <w:proofErr w:type="spellEnd"/>
      <w:proofErr w:type="gramEnd"/>
      <w:r w:rsidR="008A364C" w:rsidRPr="008A364C">
        <w:tab/>
      </w:r>
      <w:r w:rsidR="008A364C" w:rsidRPr="00A956DF">
        <w:t>–</w:t>
      </w:r>
      <w:r w:rsidR="008A364C" w:rsidRPr="008A364C">
        <w:t>Вычитание</w:t>
      </w:r>
      <w:r w:rsidR="008A364C" w:rsidRPr="008A364C">
        <w:tab/>
      </w:r>
      <w:r w:rsidR="008A364C" w:rsidRPr="008A364C">
        <w:rPr>
          <w:lang w:val="en-US"/>
        </w:rPr>
        <w:t>Rd</w:t>
      </w:r>
      <w:r w:rsidR="008A364C" w:rsidRPr="008A364C">
        <w:t xml:space="preserve"> ← </w:t>
      </w:r>
      <w:r w:rsidR="008A364C" w:rsidRPr="008A364C">
        <w:rPr>
          <w:lang w:val="en-US"/>
        </w:rPr>
        <w:t>Rd</w:t>
      </w:r>
      <w:r w:rsidR="008A364C" w:rsidRPr="008A364C">
        <w:t xml:space="preserve"> - </w:t>
      </w:r>
      <w:proofErr w:type="spellStart"/>
      <w:r w:rsidR="008A364C" w:rsidRPr="008A364C">
        <w:rPr>
          <w:lang w:val="en-US"/>
        </w:rPr>
        <w:t>Rr</w:t>
      </w:r>
      <w:proofErr w:type="spellEnd"/>
    </w:p>
    <w:p w:rsidR="008A364C" w:rsidRPr="008A364C" w:rsidRDefault="00CC1052" w:rsidP="00CC1052">
      <w:r w:rsidRPr="008A364C">
        <w:tab/>
      </w:r>
      <w:r w:rsidRPr="00CC1052">
        <w:rPr>
          <w:lang w:val="en-US"/>
        </w:rPr>
        <w:t>ADD</w:t>
      </w:r>
      <w:r w:rsidRPr="008A364C">
        <w:t xml:space="preserve"> </w:t>
      </w:r>
      <w:r w:rsidR="008A364C" w:rsidRPr="008A364C">
        <w:rPr>
          <w:lang w:val="en-US"/>
        </w:rPr>
        <w:t>Rd</w:t>
      </w:r>
      <w:r w:rsidR="008A364C" w:rsidRPr="008A364C">
        <w:t xml:space="preserve">, </w:t>
      </w:r>
      <w:proofErr w:type="spellStart"/>
      <w:proofErr w:type="gramStart"/>
      <w:r w:rsidR="008A364C" w:rsidRPr="008A364C">
        <w:rPr>
          <w:lang w:val="en-US"/>
        </w:rPr>
        <w:t>Rr</w:t>
      </w:r>
      <w:proofErr w:type="spellEnd"/>
      <w:proofErr w:type="gramEnd"/>
      <w:r w:rsidR="008A364C">
        <w:t xml:space="preserve"> </w:t>
      </w:r>
      <w:r w:rsidR="008A364C" w:rsidRPr="00A956DF">
        <w:t>–</w:t>
      </w:r>
      <w:r w:rsidR="008A364C" w:rsidRPr="008A364C">
        <w:t>Сложение</w:t>
      </w:r>
      <w:r w:rsidR="008A364C" w:rsidRPr="008A364C">
        <w:tab/>
      </w:r>
      <w:r w:rsidR="008A364C" w:rsidRPr="008A364C">
        <w:rPr>
          <w:lang w:val="en-US"/>
        </w:rPr>
        <w:t>Rd</w:t>
      </w:r>
      <w:r w:rsidR="008A364C" w:rsidRPr="008A364C">
        <w:t xml:space="preserve"> ← </w:t>
      </w:r>
      <w:r w:rsidR="008A364C" w:rsidRPr="008A364C">
        <w:rPr>
          <w:lang w:val="en-US"/>
        </w:rPr>
        <w:t>Rd</w:t>
      </w:r>
      <w:r w:rsidR="008A364C" w:rsidRPr="008A364C">
        <w:t xml:space="preserve"> + </w:t>
      </w:r>
      <w:proofErr w:type="spellStart"/>
      <w:r w:rsidR="008A364C" w:rsidRPr="008A364C">
        <w:rPr>
          <w:lang w:val="en-US"/>
        </w:rPr>
        <w:t>Rr</w:t>
      </w:r>
      <w:proofErr w:type="spellEnd"/>
    </w:p>
    <w:p w:rsidR="00CC1052" w:rsidRPr="008A364C" w:rsidRDefault="00CC1052" w:rsidP="00CC1052">
      <w:r w:rsidRPr="008A364C">
        <w:tab/>
      </w:r>
      <w:r w:rsidRPr="00CC1052">
        <w:rPr>
          <w:lang w:val="en-US"/>
        </w:rPr>
        <w:t>MUL</w:t>
      </w:r>
      <w:r w:rsidRPr="008A364C">
        <w:t xml:space="preserve"> </w:t>
      </w:r>
      <w:r w:rsidR="008A364C" w:rsidRPr="008A364C">
        <w:rPr>
          <w:lang w:val="en-US"/>
        </w:rPr>
        <w:t>Rd</w:t>
      </w:r>
      <w:r w:rsidR="008A364C" w:rsidRPr="008A364C">
        <w:t xml:space="preserve">, </w:t>
      </w:r>
      <w:proofErr w:type="spellStart"/>
      <w:r w:rsidR="008A364C" w:rsidRPr="008A364C">
        <w:rPr>
          <w:lang w:val="en-US"/>
        </w:rPr>
        <w:t>Rr</w:t>
      </w:r>
      <w:proofErr w:type="spellEnd"/>
      <w:r w:rsidR="008A364C">
        <w:tab/>
        <w:t xml:space="preserve"> </w:t>
      </w:r>
      <w:r w:rsidR="008A364C" w:rsidRPr="00A956DF">
        <w:t>–</w:t>
      </w:r>
      <w:r w:rsidR="008A364C" w:rsidRPr="008A364C">
        <w:t xml:space="preserve">Умножение </w:t>
      </w:r>
      <w:proofErr w:type="spellStart"/>
      <w:r w:rsidR="008A364C" w:rsidRPr="008A364C">
        <w:t>беззнаковых</w:t>
      </w:r>
      <w:proofErr w:type="spellEnd"/>
      <w:r w:rsidR="008A364C" w:rsidRPr="008A364C">
        <w:t xml:space="preserve"> чисел</w:t>
      </w:r>
      <w:proofErr w:type="gramStart"/>
      <w:r w:rsidR="008A364C">
        <w:t xml:space="preserve">,  </w:t>
      </w:r>
      <w:r w:rsidR="008A364C" w:rsidRPr="008A364C">
        <w:rPr>
          <w:lang w:val="en-US"/>
        </w:rPr>
        <w:t>R</w:t>
      </w:r>
      <w:r w:rsidR="008A364C" w:rsidRPr="008A364C">
        <w:t>1:</w:t>
      </w:r>
      <w:r w:rsidR="008A364C" w:rsidRPr="008A364C">
        <w:rPr>
          <w:lang w:val="en-US"/>
        </w:rPr>
        <w:t>R</w:t>
      </w:r>
      <w:r w:rsidR="008A364C" w:rsidRPr="008A364C">
        <w:t>0</w:t>
      </w:r>
      <w:proofErr w:type="gramEnd"/>
      <w:r w:rsidR="008A364C" w:rsidRPr="008A364C">
        <w:t xml:space="preserve"> ← </w:t>
      </w:r>
      <w:r w:rsidR="008A364C" w:rsidRPr="008A364C">
        <w:rPr>
          <w:lang w:val="en-US"/>
        </w:rPr>
        <w:t>Rd</w:t>
      </w:r>
      <w:r w:rsidR="008A364C" w:rsidRPr="008A364C">
        <w:t xml:space="preserve"> </w:t>
      </w:r>
      <w:r w:rsidR="008A364C" w:rsidRPr="008A364C">
        <w:rPr>
          <w:lang w:val="en-US"/>
        </w:rPr>
        <w:t>x</w:t>
      </w:r>
      <w:r w:rsidR="008A364C" w:rsidRPr="008A364C">
        <w:t xml:space="preserve"> </w:t>
      </w:r>
      <w:proofErr w:type="spellStart"/>
      <w:r w:rsidR="008A364C" w:rsidRPr="008A364C">
        <w:rPr>
          <w:lang w:val="en-US"/>
        </w:rPr>
        <w:t>Rr</w:t>
      </w:r>
      <w:proofErr w:type="spellEnd"/>
      <w:r w:rsidRPr="008A364C">
        <w:t xml:space="preserve"> (</w:t>
      </w:r>
      <w:r>
        <w:t>результат</w:t>
      </w:r>
      <w:r w:rsidRPr="008A364C">
        <w:t xml:space="preserve"> </w:t>
      </w:r>
      <w:r>
        <w:t>кладется</w:t>
      </w:r>
      <w:r w:rsidRPr="008A364C">
        <w:t xml:space="preserve"> </w:t>
      </w:r>
      <w:r>
        <w:t>в</w:t>
      </w:r>
      <w:r w:rsidRPr="008A364C">
        <w:t xml:space="preserve"> </w:t>
      </w:r>
      <w:r>
        <w:t>пару</w:t>
      </w:r>
      <w:r w:rsidRPr="008A364C">
        <w:t xml:space="preserve"> </w:t>
      </w:r>
      <w:r w:rsidRPr="00CC1052">
        <w:rPr>
          <w:lang w:val="en-US"/>
        </w:rPr>
        <w:t>R</w:t>
      </w:r>
      <w:r w:rsidRPr="008A364C">
        <w:t>0:</w:t>
      </w:r>
      <w:r w:rsidRPr="00CC1052">
        <w:rPr>
          <w:lang w:val="en-US"/>
        </w:rPr>
        <w:t>R</w:t>
      </w:r>
      <w:r w:rsidRPr="008A364C">
        <w:t>1)</w:t>
      </w:r>
    </w:p>
    <w:p w:rsidR="001E3698" w:rsidRPr="005A1C42" w:rsidRDefault="00CC1052" w:rsidP="00CC1052">
      <w:pPr>
        <w:ind w:firstLine="708"/>
      </w:pPr>
      <w:r>
        <w:t xml:space="preserve">RJMP </w:t>
      </w:r>
      <w:proofErr w:type="gramStart"/>
      <w:r w:rsidR="008A364C">
        <w:t>k ,</w:t>
      </w:r>
      <w:proofErr w:type="gramEnd"/>
      <w:r w:rsidR="008A364C">
        <w:t xml:space="preserve"> </w:t>
      </w:r>
      <w:r w:rsidR="008A364C" w:rsidRPr="008A364C">
        <w:t>k</w:t>
      </w:r>
      <w:r w:rsidR="008A364C" w:rsidRPr="008A364C">
        <w:rPr>
          <w:rFonts w:ascii="Cambria Math" w:hAnsi="Cambria Math" w:cs="Cambria Math"/>
        </w:rPr>
        <w:t>∈</w:t>
      </w:r>
      <w:r w:rsidR="008A364C">
        <w:t xml:space="preserve">[-2048;2047] </w:t>
      </w:r>
      <w:r w:rsidR="008A364C" w:rsidRPr="00A956DF">
        <w:t>–</w:t>
      </w:r>
      <w:r w:rsidR="008A364C">
        <w:t xml:space="preserve"> </w:t>
      </w:r>
      <w:r w:rsidR="008A364C" w:rsidRPr="008A364C">
        <w:rPr>
          <w:rFonts w:cs="Times New Roman"/>
        </w:rPr>
        <w:t>Относительный</w:t>
      </w:r>
      <w:r w:rsidR="008A364C" w:rsidRPr="008A364C">
        <w:t xml:space="preserve"> </w:t>
      </w:r>
      <w:r w:rsidR="008A364C" w:rsidRPr="008A364C">
        <w:rPr>
          <w:rFonts w:cs="Times New Roman"/>
        </w:rPr>
        <w:t>безусловный</w:t>
      </w:r>
      <w:r w:rsidR="008A364C" w:rsidRPr="008A364C">
        <w:t xml:space="preserve"> </w:t>
      </w:r>
      <w:r w:rsidR="008A364C" w:rsidRPr="008A364C">
        <w:rPr>
          <w:rFonts w:cs="Times New Roman"/>
        </w:rPr>
        <w:t>переход</w:t>
      </w:r>
      <w:r w:rsidR="008A364C">
        <w:rPr>
          <w:rFonts w:cs="Times New Roman"/>
        </w:rPr>
        <w:t xml:space="preserve"> </w:t>
      </w:r>
      <w:r w:rsidR="008A364C" w:rsidRPr="008A364C">
        <w:t>P</w:t>
      </w:r>
      <w:r w:rsidR="008A364C">
        <w:t xml:space="preserve"> </w:t>
      </w:r>
      <w:r w:rsidR="008A364C" w:rsidRPr="008A364C">
        <w:t xml:space="preserve">C </w:t>
      </w:r>
      <w:r w:rsidR="008A364C" w:rsidRPr="008A364C">
        <w:rPr>
          <w:rFonts w:cs="Times New Roman"/>
        </w:rPr>
        <w:t>←</w:t>
      </w:r>
      <w:r w:rsidR="008A364C" w:rsidRPr="008A364C">
        <w:t xml:space="preserve"> PC + k + 1</w:t>
      </w:r>
    </w:p>
    <w:p w:rsidR="001E3698" w:rsidRDefault="001E3698" w:rsidP="001E3698">
      <w:pPr>
        <w:pStyle w:val="1"/>
      </w:pPr>
      <w:r>
        <w:t>Результаты</w:t>
      </w:r>
      <w:r w:rsidRPr="005A1C42">
        <w:rPr>
          <w:lang w:val="en-US"/>
        </w:rPr>
        <w:t xml:space="preserve"> </w:t>
      </w:r>
      <w:r>
        <w:t>работы</w:t>
      </w:r>
    </w:p>
    <w:p w:rsidR="00B60A0A" w:rsidRPr="00B60A0A" w:rsidRDefault="00B60A0A" w:rsidP="00B60A0A">
      <w:pPr>
        <w:ind w:left="708"/>
      </w:pPr>
      <w:r>
        <w:t>Написали код для вывода элементов и подсчета выражения----</w:t>
      </w:r>
    </w:p>
    <w:p w:rsidR="00B60A0A" w:rsidRPr="00B60A0A" w:rsidRDefault="00B60A0A" w:rsidP="00B60A0A">
      <w:r w:rsidRPr="00B60A0A">
        <w:tab/>
      </w:r>
      <w:r w:rsidRPr="00B60A0A">
        <w:rPr>
          <w:lang w:val="en-US"/>
        </w:rPr>
        <w:t>LDI</w:t>
      </w:r>
      <w:r w:rsidRPr="00B60A0A">
        <w:t xml:space="preserve"> </w:t>
      </w:r>
      <w:r w:rsidRPr="00B60A0A">
        <w:rPr>
          <w:lang w:val="en-US"/>
        </w:rPr>
        <w:t>R</w:t>
      </w:r>
      <w:r w:rsidRPr="00B60A0A">
        <w:t xml:space="preserve">16, 112   </w:t>
      </w:r>
      <w:proofErr w:type="gramStart"/>
      <w:r w:rsidRPr="00B60A0A">
        <w:t>;</w:t>
      </w:r>
      <w:r w:rsidRPr="00B60A0A">
        <w:rPr>
          <w:lang w:val="en-US"/>
        </w:rPr>
        <w:t>a</w:t>
      </w:r>
      <w:r w:rsidRPr="00B60A0A">
        <w:t>1</w:t>
      </w:r>
      <w:proofErr w:type="gramEnd"/>
      <w:r>
        <w:t xml:space="preserve">         инициализация </w:t>
      </w:r>
      <w:proofErr w:type="spellStart"/>
      <w:r>
        <w:t>костант</w:t>
      </w:r>
      <w:proofErr w:type="spellEnd"/>
    </w:p>
    <w:p w:rsidR="00B60A0A" w:rsidRPr="00B60A0A" w:rsidRDefault="00B60A0A" w:rsidP="00B60A0A">
      <w:r w:rsidRPr="00B60A0A">
        <w:tab/>
      </w:r>
      <w:r w:rsidRPr="00B60A0A">
        <w:rPr>
          <w:lang w:val="en-US"/>
        </w:rPr>
        <w:t>MOV</w:t>
      </w:r>
      <w:r w:rsidRPr="00B60A0A">
        <w:t xml:space="preserve"> </w:t>
      </w:r>
      <w:r w:rsidRPr="00B60A0A">
        <w:rPr>
          <w:lang w:val="en-US"/>
        </w:rPr>
        <w:t>R</w:t>
      </w:r>
      <w:r w:rsidRPr="00B60A0A">
        <w:t xml:space="preserve">0, </w:t>
      </w:r>
      <w:proofErr w:type="gramStart"/>
      <w:r w:rsidRPr="00B60A0A">
        <w:rPr>
          <w:lang w:val="en-US"/>
        </w:rPr>
        <w:t>R</w:t>
      </w:r>
      <w:r w:rsidRPr="00B60A0A">
        <w:t>16</w:t>
      </w:r>
      <w:r>
        <w:t xml:space="preserve">  перемещение</w:t>
      </w:r>
      <w:proofErr w:type="gramEnd"/>
      <w:r>
        <w:t xml:space="preserve"> </w:t>
      </w:r>
      <w:proofErr w:type="spellStart"/>
      <w:r>
        <w:t>констант,т.к</w:t>
      </w:r>
      <w:proofErr w:type="spellEnd"/>
      <w:r>
        <w:t>. невозможно сразу класть их значения в</w:t>
      </w:r>
      <w:r w:rsidRPr="00B60A0A">
        <w:t xml:space="preserve"> </w:t>
      </w:r>
      <w:r w:rsidRPr="00B60A0A">
        <w:rPr>
          <w:lang w:val="en-US"/>
        </w:rPr>
        <w:t>R</w:t>
      </w:r>
      <w:r w:rsidRPr="00B60A0A">
        <w:t>0</w:t>
      </w:r>
      <w:r>
        <w:t xml:space="preserve">-2 </w:t>
      </w:r>
    </w:p>
    <w:p w:rsidR="00B60A0A" w:rsidRPr="00552395" w:rsidRDefault="00B60A0A" w:rsidP="00B60A0A">
      <w:pPr>
        <w:rPr>
          <w:lang w:val="en-US"/>
        </w:rPr>
      </w:pPr>
      <w:r w:rsidRPr="00B60A0A">
        <w:tab/>
      </w:r>
      <w:r w:rsidRPr="00B60A0A">
        <w:rPr>
          <w:lang w:val="en-US"/>
        </w:rPr>
        <w:t>LDI</w:t>
      </w:r>
      <w:r w:rsidRPr="00552395">
        <w:rPr>
          <w:lang w:val="en-US"/>
        </w:rPr>
        <w:t xml:space="preserve"> </w:t>
      </w:r>
      <w:r w:rsidRPr="00B60A0A">
        <w:rPr>
          <w:lang w:val="en-US"/>
        </w:rPr>
        <w:t>R</w:t>
      </w:r>
      <w:r w:rsidRPr="00552395">
        <w:rPr>
          <w:lang w:val="en-US"/>
        </w:rPr>
        <w:t xml:space="preserve">16, 22    </w:t>
      </w:r>
      <w:proofErr w:type="gramStart"/>
      <w:r w:rsidRPr="00552395">
        <w:rPr>
          <w:lang w:val="en-US"/>
        </w:rPr>
        <w:t>;</w:t>
      </w:r>
      <w:r w:rsidRPr="00B60A0A">
        <w:rPr>
          <w:lang w:val="en-US"/>
        </w:rPr>
        <w:t>a</w:t>
      </w:r>
      <w:r w:rsidRPr="00552395">
        <w:rPr>
          <w:lang w:val="en-US"/>
        </w:rPr>
        <w:t>2</w:t>
      </w:r>
      <w:proofErr w:type="gramEnd"/>
    </w:p>
    <w:p w:rsidR="00B60A0A" w:rsidRPr="00552395" w:rsidRDefault="00B60A0A" w:rsidP="00B60A0A">
      <w:pPr>
        <w:rPr>
          <w:lang w:val="en-US"/>
        </w:rPr>
      </w:pPr>
      <w:r w:rsidRPr="00552395">
        <w:rPr>
          <w:lang w:val="en-US"/>
        </w:rPr>
        <w:tab/>
      </w:r>
      <w:r w:rsidRPr="00B60A0A">
        <w:rPr>
          <w:lang w:val="en-US"/>
        </w:rPr>
        <w:t>MOV</w:t>
      </w:r>
      <w:r w:rsidRPr="00552395">
        <w:rPr>
          <w:lang w:val="en-US"/>
        </w:rPr>
        <w:t xml:space="preserve"> </w:t>
      </w:r>
      <w:r w:rsidRPr="00B60A0A">
        <w:rPr>
          <w:lang w:val="en-US"/>
        </w:rPr>
        <w:t>R</w:t>
      </w:r>
      <w:r w:rsidRPr="00552395">
        <w:rPr>
          <w:lang w:val="en-US"/>
        </w:rPr>
        <w:t xml:space="preserve">1, </w:t>
      </w:r>
      <w:r w:rsidRPr="00B60A0A">
        <w:rPr>
          <w:lang w:val="en-US"/>
        </w:rPr>
        <w:t>R</w:t>
      </w:r>
      <w:r w:rsidRPr="00552395">
        <w:rPr>
          <w:lang w:val="en-US"/>
        </w:rPr>
        <w:t>16</w:t>
      </w:r>
    </w:p>
    <w:p w:rsidR="00B60A0A" w:rsidRPr="00552395" w:rsidRDefault="00B60A0A" w:rsidP="00B60A0A">
      <w:pPr>
        <w:rPr>
          <w:lang w:val="en-US"/>
        </w:rPr>
      </w:pPr>
      <w:r w:rsidRPr="00552395">
        <w:rPr>
          <w:lang w:val="en-US"/>
        </w:rPr>
        <w:tab/>
      </w:r>
      <w:r w:rsidRPr="00B60A0A">
        <w:rPr>
          <w:lang w:val="en-US"/>
        </w:rPr>
        <w:t>LDI</w:t>
      </w:r>
      <w:r w:rsidRPr="00552395">
        <w:rPr>
          <w:lang w:val="en-US"/>
        </w:rPr>
        <w:t xml:space="preserve"> </w:t>
      </w:r>
      <w:r w:rsidRPr="00B60A0A">
        <w:rPr>
          <w:lang w:val="en-US"/>
        </w:rPr>
        <w:t>R</w:t>
      </w:r>
      <w:r w:rsidRPr="00552395">
        <w:rPr>
          <w:lang w:val="en-US"/>
        </w:rPr>
        <w:t xml:space="preserve">16, 3     </w:t>
      </w:r>
      <w:proofErr w:type="gramStart"/>
      <w:r w:rsidRPr="00552395">
        <w:rPr>
          <w:lang w:val="en-US"/>
        </w:rPr>
        <w:t>;</w:t>
      </w:r>
      <w:r w:rsidRPr="00B60A0A">
        <w:rPr>
          <w:lang w:val="en-US"/>
        </w:rPr>
        <w:t>a</w:t>
      </w:r>
      <w:r w:rsidRPr="00552395">
        <w:rPr>
          <w:lang w:val="en-US"/>
        </w:rPr>
        <w:t>3</w:t>
      </w:r>
      <w:proofErr w:type="gramEnd"/>
    </w:p>
    <w:p w:rsidR="00B60A0A" w:rsidRPr="00552395" w:rsidRDefault="00B60A0A" w:rsidP="00B60A0A">
      <w:pPr>
        <w:rPr>
          <w:lang w:val="en-US"/>
        </w:rPr>
      </w:pPr>
      <w:r w:rsidRPr="00552395">
        <w:rPr>
          <w:lang w:val="en-US"/>
        </w:rPr>
        <w:tab/>
      </w:r>
      <w:r w:rsidRPr="00B60A0A">
        <w:rPr>
          <w:lang w:val="en-US"/>
        </w:rPr>
        <w:t>MOV</w:t>
      </w:r>
      <w:r w:rsidRPr="00552395">
        <w:rPr>
          <w:lang w:val="en-US"/>
        </w:rPr>
        <w:t xml:space="preserve"> </w:t>
      </w:r>
      <w:r w:rsidRPr="00B60A0A">
        <w:rPr>
          <w:lang w:val="en-US"/>
        </w:rPr>
        <w:t>R</w:t>
      </w:r>
      <w:r w:rsidRPr="00552395">
        <w:rPr>
          <w:lang w:val="en-US"/>
        </w:rPr>
        <w:t xml:space="preserve">2, </w:t>
      </w:r>
      <w:r w:rsidRPr="00B60A0A">
        <w:rPr>
          <w:lang w:val="en-US"/>
        </w:rPr>
        <w:t>R</w:t>
      </w:r>
      <w:r w:rsidRPr="00552395">
        <w:rPr>
          <w:lang w:val="en-US"/>
        </w:rPr>
        <w:t>16</w:t>
      </w:r>
    </w:p>
    <w:p w:rsidR="00B60A0A" w:rsidRPr="00B60A0A" w:rsidRDefault="00B60A0A" w:rsidP="00B60A0A">
      <w:r w:rsidRPr="00552395">
        <w:rPr>
          <w:lang w:val="en-US"/>
        </w:rPr>
        <w:tab/>
      </w:r>
      <w:r w:rsidRPr="00B60A0A">
        <w:rPr>
          <w:lang w:val="en-US"/>
        </w:rPr>
        <w:t>LDI</w:t>
      </w:r>
      <w:r w:rsidRPr="00B60A0A">
        <w:t xml:space="preserve"> </w:t>
      </w:r>
      <w:r w:rsidRPr="00B60A0A">
        <w:rPr>
          <w:lang w:val="en-US"/>
        </w:rPr>
        <w:t>R</w:t>
      </w:r>
      <w:r w:rsidRPr="00B60A0A">
        <w:t>16, 0</w:t>
      </w:r>
      <w:proofErr w:type="spellStart"/>
      <w:r w:rsidRPr="00B60A0A">
        <w:rPr>
          <w:lang w:val="en-US"/>
        </w:rPr>
        <w:t>xFF</w:t>
      </w:r>
      <w:proofErr w:type="spellEnd"/>
      <w:r w:rsidRPr="00552395">
        <w:tab/>
      </w:r>
    </w:p>
    <w:p w:rsidR="00B60A0A" w:rsidRPr="00B60A0A" w:rsidRDefault="00B60A0A" w:rsidP="00B60A0A"/>
    <w:p w:rsidR="00B60A0A" w:rsidRPr="00B60A0A" w:rsidRDefault="00B60A0A" w:rsidP="00B60A0A">
      <w:r w:rsidRPr="00B60A0A">
        <w:tab/>
      </w:r>
      <w:r w:rsidRPr="00B60A0A">
        <w:rPr>
          <w:lang w:val="en-US"/>
        </w:rPr>
        <w:t>SER</w:t>
      </w:r>
      <w:r w:rsidRPr="00B60A0A">
        <w:t xml:space="preserve"> </w:t>
      </w:r>
      <w:r w:rsidRPr="00B60A0A">
        <w:rPr>
          <w:lang w:val="en-US"/>
        </w:rPr>
        <w:t>R</w:t>
      </w:r>
      <w:r w:rsidRPr="00B60A0A">
        <w:t xml:space="preserve">20        </w:t>
      </w:r>
      <w:proofErr w:type="gramStart"/>
      <w:r w:rsidRPr="00B60A0A">
        <w:t>;</w:t>
      </w:r>
      <w:r>
        <w:t xml:space="preserve">  устанавливает</w:t>
      </w:r>
      <w:proofErr w:type="gramEnd"/>
      <w:r>
        <w:t xml:space="preserve"> в R20 все единицы:     R20   = 0xFF /</w:t>
      </w:r>
    </w:p>
    <w:p w:rsidR="00B60A0A" w:rsidRPr="00B60A0A" w:rsidRDefault="00B60A0A" w:rsidP="00B60A0A">
      <w:r w:rsidRPr="00B60A0A">
        <w:tab/>
      </w:r>
      <w:r w:rsidRPr="00B60A0A">
        <w:rPr>
          <w:lang w:val="en-US"/>
        </w:rPr>
        <w:t>OUT</w:t>
      </w:r>
      <w:r w:rsidRPr="00B60A0A">
        <w:t xml:space="preserve"> </w:t>
      </w:r>
      <w:r w:rsidRPr="00B60A0A">
        <w:rPr>
          <w:lang w:val="en-US"/>
        </w:rPr>
        <w:t>DDRA</w:t>
      </w:r>
      <w:r w:rsidRPr="00B60A0A">
        <w:t xml:space="preserve">, </w:t>
      </w:r>
      <w:proofErr w:type="gramStart"/>
      <w:r w:rsidRPr="00B60A0A">
        <w:rPr>
          <w:lang w:val="en-US"/>
        </w:rPr>
        <w:t>R</w:t>
      </w:r>
      <w:r w:rsidRPr="00B60A0A">
        <w:t>20  ;</w:t>
      </w:r>
      <w:proofErr w:type="gramEnd"/>
      <w:r>
        <w:t xml:space="preserve"> </w:t>
      </w:r>
      <w:r w:rsidRPr="00B60A0A">
        <w:t>сконфигурировали все порты как порты вывода</w:t>
      </w:r>
    </w:p>
    <w:p w:rsidR="00B60A0A" w:rsidRPr="00B60A0A" w:rsidRDefault="00B60A0A" w:rsidP="00B60A0A">
      <w:pPr>
        <w:rPr>
          <w:lang w:val="en-US"/>
        </w:rPr>
      </w:pPr>
      <w:r w:rsidRPr="00B60A0A">
        <w:tab/>
      </w:r>
      <w:r w:rsidRPr="00B60A0A">
        <w:rPr>
          <w:lang w:val="en-US"/>
        </w:rPr>
        <w:t xml:space="preserve">OUT DDRB, R20 </w:t>
      </w: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ab/>
        <w:t xml:space="preserve">OUT DDRC, R20  </w:t>
      </w: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ab/>
        <w:t xml:space="preserve">OUT DDRD, R20 </w:t>
      </w: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 xml:space="preserve">  </w:t>
      </w: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ab/>
        <w:t xml:space="preserve">OUT PORTA, </w:t>
      </w:r>
      <w:proofErr w:type="gramStart"/>
      <w:r w:rsidRPr="00B60A0A">
        <w:rPr>
          <w:lang w:val="en-US"/>
        </w:rPr>
        <w:t>R0  ;</w:t>
      </w:r>
      <w:proofErr w:type="spellStart"/>
      <w:r w:rsidRPr="00B60A0A">
        <w:rPr>
          <w:lang w:val="en-US"/>
        </w:rPr>
        <w:t>вывод</w:t>
      </w:r>
      <w:proofErr w:type="spellEnd"/>
      <w:proofErr w:type="gramEnd"/>
      <w:r w:rsidRPr="00B60A0A">
        <w:rPr>
          <w:lang w:val="en-US"/>
        </w:rPr>
        <w:t xml:space="preserve"> а0, а1 и а2</w:t>
      </w: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ab/>
        <w:t>OUT PORTB, R1</w:t>
      </w: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ab/>
        <w:t>OUT PORTC, R2</w:t>
      </w:r>
    </w:p>
    <w:p w:rsidR="00B60A0A" w:rsidRPr="00B60A0A" w:rsidRDefault="00B60A0A" w:rsidP="00B60A0A">
      <w:pPr>
        <w:rPr>
          <w:lang w:val="en-US"/>
        </w:rPr>
      </w:pP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lastRenderedPageBreak/>
        <w:tab/>
        <w:t>SUB R16</w:t>
      </w:r>
      <w:proofErr w:type="gramStart"/>
      <w:r w:rsidRPr="00B60A0A">
        <w:rPr>
          <w:lang w:val="en-US"/>
        </w:rPr>
        <w:t>,R0</w:t>
      </w:r>
      <w:proofErr w:type="gramEnd"/>
      <w:r w:rsidRPr="00B60A0A">
        <w:rPr>
          <w:lang w:val="en-US"/>
        </w:rPr>
        <w:t xml:space="preserve">     ; R16 = 0хFF - a0</w:t>
      </w: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ab/>
        <w:t>ADD R16</w:t>
      </w:r>
      <w:proofErr w:type="gramStart"/>
      <w:r w:rsidRPr="00B60A0A">
        <w:rPr>
          <w:lang w:val="en-US"/>
        </w:rPr>
        <w:t>,R1</w:t>
      </w:r>
      <w:proofErr w:type="gramEnd"/>
      <w:r w:rsidRPr="00B60A0A">
        <w:rPr>
          <w:lang w:val="en-US"/>
        </w:rPr>
        <w:t xml:space="preserve">     ; R16 =  R16 + a1</w:t>
      </w: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ab/>
        <w:t>MUL R16</w:t>
      </w:r>
      <w:proofErr w:type="gramStart"/>
      <w:r w:rsidRPr="00B60A0A">
        <w:rPr>
          <w:lang w:val="en-US"/>
        </w:rPr>
        <w:t>,R2</w:t>
      </w:r>
      <w:proofErr w:type="gramEnd"/>
      <w:r w:rsidRPr="00B60A0A">
        <w:rPr>
          <w:lang w:val="en-US"/>
        </w:rPr>
        <w:t xml:space="preserve">     ; R16 =  R16 * a2 (</w:t>
      </w:r>
      <w:proofErr w:type="spellStart"/>
      <w:r w:rsidRPr="00B60A0A">
        <w:rPr>
          <w:lang w:val="en-US"/>
        </w:rPr>
        <w:t>результат</w:t>
      </w:r>
      <w:proofErr w:type="spellEnd"/>
      <w:r w:rsidRPr="00B60A0A">
        <w:rPr>
          <w:lang w:val="en-US"/>
        </w:rPr>
        <w:t xml:space="preserve"> </w:t>
      </w:r>
      <w:proofErr w:type="spellStart"/>
      <w:r w:rsidRPr="00B60A0A">
        <w:rPr>
          <w:lang w:val="en-US"/>
        </w:rPr>
        <w:t>кладется</w:t>
      </w:r>
      <w:proofErr w:type="spellEnd"/>
      <w:r w:rsidRPr="00B60A0A">
        <w:rPr>
          <w:lang w:val="en-US"/>
        </w:rPr>
        <w:t xml:space="preserve"> в </w:t>
      </w:r>
      <w:proofErr w:type="spellStart"/>
      <w:r w:rsidRPr="00B60A0A">
        <w:rPr>
          <w:lang w:val="en-US"/>
        </w:rPr>
        <w:t>пару</w:t>
      </w:r>
      <w:proofErr w:type="spellEnd"/>
      <w:r w:rsidRPr="00B60A0A">
        <w:rPr>
          <w:lang w:val="en-US"/>
        </w:rPr>
        <w:t xml:space="preserve"> R0:R1)</w:t>
      </w:r>
    </w:p>
    <w:p w:rsidR="00B60A0A" w:rsidRPr="00B60A0A" w:rsidRDefault="00B60A0A" w:rsidP="00B60A0A">
      <w:pPr>
        <w:rPr>
          <w:lang w:val="en-US"/>
        </w:rPr>
      </w:pPr>
    </w:p>
    <w:p w:rsidR="00B60A0A" w:rsidRPr="00B60A0A" w:rsidRDefault="00B60A0A" w:rsidP="00B60A0A">
      <w:pPr>
        <w:rPr>
          <w:lang w:val="en-US"/>
        </w:rPr>
      </w:pPr>
      <w:r w:rsidRPr="00B60A0A">
        <w:rPr>
          <w:lang w:val="en-US"/>
        </w:rPr>
        <w:tab/>
        <w:t xml:space="preserve">OUT PORTD, </w:t>
      </w:r>
      <w:proofErr w:type="gramStart"/>
      <w:r w:rsidRPr="00B60A0A">
        <w:rPr>
          <w:lang w:val="en-US"/>
        </w:rPr>
        <w:t>R0  ;</w:t>
      </w:r>
      <w:proofErr w:type="spellStart"/>
      <w:r w:rsidRPr="00B60A0A">
        <w:rPr>
          <w:lang w:val="en-US"/>
        </w:rPr>
        <w:t>вывод</w:t>
      </w:r>
      <w:proofErr w:type="spellEnd"/>
      <w:proofErr w:type="gramEnd"/>
      <w:r w:rsidRPr="00B60A0A">
        <w:rPr>
          <w:lang w:val="en-US"/>
        </w:rPr>
        <w:t xml:space="preserve"> </w:t>
      </w:r>
      <w:proofErr w:type="spellStart"/>
      <w:r w:rsidRPr="00B60A0A">
        <w:rPr>
          <w:lang w:val="en-US"/>
        </w:rPr>
        <w:t>результата</w:t>
      </w:r>
      <w:proofErr w:type="spellEnd"/>
      <w:r w:rsidRPr="00B60A0A">
        <w:rPr>
          <w:lang w:val="en-US"/>
        </w:rPr>
        <w:t xml:space="preserve"> R0 = (0хFF - a0 + a1) * a2</w:t>
      </w:r>
    </w:p>
    <w:p w:rsidR="00B60A0A" w:rsidRPr="00B60A0A" w:rsidRDefault="00B60A0A" w:rsidP="00B60A0A">
      <w:pPr>
        <w:rPr>
          <w:lang w:val="en-US"/>
        </w:rPr>
      </w:pPr>
    </w:p>
    <w:p w:rsidR="00B60A0A" w:rsidRPr="00552395" w:rsidRDefault="00B60A0A" w:rsidP="00B60A0A">
      <w:proofErr w:type="spellStart"/>
      <w:proofErr w:type="gramStart"/>
      <w:r w:rsidRPr="00B60A0A">
        <w:rPr>
          <w:lang w:val="en-US"/>
        </w:rPr>
        <w:t>ddd</w:t>
      </w:r>
      <w:proofErr w:type="spellEnd"/>
      <w:proofErr w:type="gramEnd"/>
      <w:r w:rsidRPr="00552395">
        <w:t>:</w:t>
      </w:r>
    </w:p>
    <w:p w:rsidR="007C4530" w:rsidRPr="00552395" w:rsidRDefault="00B60A0A" w:rsidP="00B60A0A">
      <w:r w:rsidRPr="00B60A0A">
        <w:rPr>
          <w:lang w:val="en-US"/>
        </w:rPr>
        <w:t>RJMP</w:t>
      </w:r>
      <w:r w:rsidRPr="00552395">
        <w:t xml:space="preserve"> </w:t>
      </w:r>
      <w:proofErr w:type="spellStart"/>
      <w:r w:rsidRPr="00B60A0A">
        <w:rPr>
          <w:lang w:val="en-US"/>
        </w:rPr>
        <w:t>ddd</w:t>
      </w:r>
      <w:proofErr w:type="spellEnd"/>
    </w:p>
    <w:p w:rsidR="00B60A0A" w:rsidRPr="00552395" w:rsidRDefault="00B60A0A" w:rsidP="00B60A0A"/>
    <w:p w:rsidR="00B60A0A" w:rsidRDefault="00F276CD" w:rsidP="00B60A0A">
      <w:r>
        <w:t xml:space="preserve">Анализ содержимого </w:t>
      </w:r>
      <w:r>
        <w:rPr>
          <w:lang w:val="en-US"/>
        </w:rPr>
        <w:t>hex</w:t>
      </w:r>
      <w:r w:rsidRPr="00552395">
        <w:t xml:space="preserve"> </w:t>
      </w:r>
      <w:r>
        <w:t>файла:</w:t>
      </w:r>
    </w:p>
    <w:p w:rsidR="00F276CD" w:rsidRDefault="00F276CD" w:rsidP="00B60A0A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"C:\\Users\\Лиза Владыкина\\Desktop\\универ\\2 курс\\2сем\\автоматика\\2\\Instruktsii_MK (1).xlsx" "Лист4!R1C1:R11C12" \a \f 4 \h </w:instrText>
      </w:r>
      <w:r>
        <w:fldChar w:fldCharType="separate"/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685"/>
        <w:gridCol w:w="881"/>
        <w:gridCol w:w="880"/>
        <w:gridCol w:w="895"/>
        <w:gridCol w:w="881"/>
        <w:gridCol w:w="881"/>
        <w:gridCol w:w="867"/>
        <w:gridCol w:w="895"/>
        <w:gridCol w:w="881"/>
        <w:gridCol w:w="881"/>
        <w:gridCol w:w="837"/>
        <w:gridCol w:w="1086"/>
      </w:tblGrid>
      <w:tr w:rsidR="00F276CD" w:rsidRPr="00F276CD" w:rsidTr="00F276CD">
        <w:trPr>
          <w:trHeight w:val="420"/>
        </w:trPr>
        <w:tc>
          <w:tcPr>
            <w:tcW w:w="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F276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длина</w:t>
            </w:r>
            <w:proofErr w:type="gramEnd"/>
            <w:r w:rsidRPr="00F276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записи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F276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адрес</w:t>
            </w:r>
            <w:proofErr w:type="gramEnd"/>
            <w:r w:rsidRPr="00F276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команды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F276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</w:t>
            </w:r>
            <w:proofErr w:type="gramEnd"/>
            <w:r w:rsidRPr="00F276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записи</w:t>
            </w:r>
          </w:p>
        </w:tc>
        <w:tc>
          <w:tcPr>
            <w:tcW w:w="70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276C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данные</w:t>
            </w:r>
            <w:proofErr w:type="gramEnd"/>
            <w:r w:rsidRPr="00F276C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и команды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F276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контрольная</w:t>
            </w:r>
            <w:proofErr w:type="gramEnd"/>
            <w:r w:rsidRPr="00F276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сумма</w:t>
            </w:r>
          </w:p>
        </w:tc>
      </w:tr>
      <w:tr w:rsidR="00F276CD" w:rsidRPr="00F276CD" w:rsidTr="00F276CD">
        <w:trPr>
          <w:trHeight w:val="360"/>
        </w:trPr>
        <w:tc>
          <w:tcPr>
            <w:tcW w:w="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:02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6123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FC</w:t>
            </w:r>
          </w:p>
        </w:tc>
      </w:tr>
      <w:tr w:rsidR="00F276CD" w:rsidRPr="00F276CD" w:rsidTr="00F276CD">
        <w:trPr>
          <w:trHeight w:val="192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123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5</w:t>
            </w:r>
          </w:p>
        </w:tc>
      </w:tr>
      <w:tr w:rsidR="00F276CD" w:rsidRPr="00F276CD" w:rsidTr="00F276CD">
        <w:trPr>
          <w:trHeight w:val="360"/>
        </w:trPr>
        <w:tc>
          <w:tcPr>
            <w:tcW w:w="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:10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00E7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002E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06E1</w:t>
            </w: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102E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03E0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202E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0FEF</w:t>
            </w:r>
          </w:p>
        </w:tc>
        <w:tc>
          <w:tcPr>
            <w:tcW w:w="8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4FEF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49</w:t>
            </w:r>
          </w:p>
        </w:tc>
      </w:tr>
      <w:tr w:rsidR="00F276CD" w:rsidRPr="00F276CD" w:rsidTr="00F276CD">
        <w:trPr>
          <w:trHeight w:val="192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17</w:t>
            </w:r>
          </w:p>
        </w:tc>
      </w:tr>
      <w:tr w:rsidR="00F276CD" w:rsidRPr="00F276CD" w:rsidTr="00F276CD">
        <w:trPr>
          <w:trHeight w:val="360"/>
        </w:trPr>
        <w:tc>
          <w:tcPr>
            <w:tcW w:w="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:10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0010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4ABB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47BB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44BB</w:t>
            </w: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41BB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0BBA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18BA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25BA</w:t>
            </w:r>
          </w:p>
        </w:tc>
        <w:tc>
          <w:tcPr>
            <w:tcW w:w="8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4F</w:t>
            </w:r>
          </w:p>
        </w:tc>
      </w:tr>
      <w:tr w:rsidR="00F276CD" w:rsidRPr="00F276CD" w:rsidTr="00F276CD">
        <w:trPr>
          <w:trHeight w:val="192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29</w:t>
            </w:r>
          </w:p>
        </w:tc>
      </w:tr>
      <w:tr w:rsidR="00F276CD" w:rsidRPr="00F276CD" w:rsidTr="00F276CD">
        <w:trPr>
          <w:trHeight w:val="360"/>
        </w:trPr>
        <w:tc>
          <w:tcPr>
            <w:tcW w:w="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:08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0020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010D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029D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02BA</w:t>
            </w: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FFCF</w:t>
            </w:r>
          </w:p>
        </w:tc>
        <w:tc>
          <w:tcPr>
            <w:tcW w:w="349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A1</w:t>
            </w:r>
          </w:p>
        </w:tc>
      </w:tr>
      <w:tr w:rsidR="00F276CD" w:rsidRPr="00F276CD" w:rsidTr="00F276CD">
        <w:trPr>
          <w:trHeight w:val="192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37</w:t>
            </w:r>
          </w:p>
        </w:tc>
      </w:tr>
      <w:tr w:rsidR="00F276CD" w:rsidRPr="00F276CD" w:rsidTr="00F276CD">
        <w:trPr>
          <w:trHeight w:val="360"/>
        </w:trPr>
        <w:tc>
          <w:tcPr>
            <w:tcW w:w="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:00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701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FF</w:t>
            </w:r>
          </w:p>
        </w:tc>
      </w:tr>
      <w:tr w:rsidR="00F276CD" w:rsidRPr="00F276CD" w:rsidTr="00F276CD">
        <w:trPr>
          <w:trHeight w:val="192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EDA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123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6CD" w:rsidRPr="00F276CD" w:rsidRDefault="00F276CD" w:rsidP="00F276CD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</w:pPr>
            <w:r w:rsidRPr="00F276CD">
              <w:rPr>
                <w:rFonts w:ascii="Calibri" w:eastAsia="Times New Roman" w:hAnsi="Calibri" w:cs="Calibri"/>
                <w:color w:val="3A3838"/>
                <w:sz w:val="16"/>
                <w:szCs w:val="16"/>
                <w:lang w:eastAsia="ru-RU"/>
              </w:rPr>
              <w:t>41</w:t>
            </w:r>
          </w:p>
        </w:tc>
      </w:tr>
    </w:tbl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  <w:sz w:val="22"/>
        </w:rPr>
        <w:t>1я и последняя строки отвечают за начало и конец файла и не содержат информации и данных</w:t>
      </w:r>
      <w:proofErr w:type="gramStart"/>
      <w:r>
        <w:rPr>
          <w:rFonts w:ascii="Calibri" w:eastAsia="Calibri" w:hAnsi="Calibri" w:cs="Calibri"/>
          <w:sz w:val="22"/>
        </w:rPr>
        <w:t>. байты</w:t>
      </w:r>
      <w:proofErr w:type="gramEnd"/>
      <w:r>
        <w:rPr>
          <w:rFonts w:ascii="Calibri" w:eastAsia="Calibri" w:hAnsi="Calibri" w:cs="Calibri"/>
          <w:sz w:val="22"/>
        </w:rPr>
        <w:t xml:space="preserve"> в каждой отдельной команде записывается в обратном порядке (сначала второй, потом первый)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1-длина первой записи - 2 байта.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2-7-адреса первых команд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3-тип, соответствующий адресу расширенного сегмента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5,17,29,37,41-контрольная сумма, рассчитывается так чтобы сумма всех байтов в записи была равна 0.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6,18-длина записи 16 битов (максимально возможная)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8,20-тип-запись содержащая данные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 xml:space="preserve">9-1110 </w:t>
      </w:r>
      <w:r>
        <w:rPr>
          <w:rFonts w:ascii="Calibri" w:eastAsia="Calibri" w:hAnsi="Calibri" w:cs="Calibri"/>
          <w:sz w:val="22"/>
          <w:u w:val="single"/>
        </w:rPr>
        <w:t>0111</w:t>
      </w:r>
      <w:r>
        <w:rPr>
          <w:rFonts w:ascii="Calibri" w:eastAsia="Calibri" w:hAnsi="Calibri" w:cs="Calibri"/>
          <w:sz w:val="22"/>
        </w:rPr>
        <w:t xml:space="preserve"> 0000 </w:t>
      </w:r>
      <w:r>
        <w:rPr>
          <w:rFonts w:ascii="Calibri" w:eastAsia="Calibri" w:hAnsi="Calibri" w:cs="Calibri"/>
          <w:sz w:val="22"/>
          <w:u w:val="single"/>
        </w:rPr>
        <w:t>0000</w:t>
      </w:r>
      <w:r>
        <w:rPr>
          <w:rFonts w:ascii="Calibri" w:eastAsia="Calibri" w:hAnsi="Calibri" w:cs="Calibri"/>
          <w:sz w:val="22"/>
        </w:rPr>
        <w:t xml:space="preserve"> - загрузка константы </w:t>
      </w:r>
      <w:r>
        <w:rPr>
          <w:rFonts w:ascii="Calibri" w:eastAsia="Calibri" w:hAnsi="Calibri" w:cs="Calibri"/>
          <w:sz w:val="22"/>
          <w:u w:val="single"/>
        </w:rPr>
        <w:t>112</w:t>
      </w:r>
      <w:r>
        <w:rPr>
          <w:rFonts w:ascii="Calibri" w:eastAsia="Calibri" w:hAnsi="Calibri" w:cs="Calibri"/>
          <w:sz w:val="22"/>
        </w:rPr>
        <w:t xml:space="preserve"> в регистр R16 (код команды 1110.KKKK.dddd.KKKK) (т.к. команда работает с регистрами начиная с 16)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 xml:space="preserve">10-10 1110 0000 0000 - Копирование регистров </w:t>
      </w:r>
      <w:proofErr w:type="spellStart"/>
      <w:r>
        <w:rPr>
          <w:rFonts w:ascii="Calibri" w:eastAsia="Calibri" w:hAnsi="Calibri" w:cs="Calibri"/>
          <w:sz w:val="22"/>
        </w:rPr>
        <w:t>Rd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libri" w:eastAsia="Calibri" w:hAnsi="Calibri" w:cs="Calibri"/>
          <w:sz w:val="22"/>
        </w:rPr>
        <w:t>Rr</w:t>
      </w:r>
      <w:proofErr w:type="spellEnd"/>
      <w:r>
        <w:rPr>
          <w:rFonts w:ascii="Calibri" w:eastAsia="Calibri" w:hAnsi="Calibri" w:cs="Calibri"/>
          <w:sz w:val="22"/>
        </w:rPr>
        <w:t>, R0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libri" w:eastAsia="Calibri" w:hAnsi="Calibri" w:cs="Calibri"/>
          <w:sz w:val="22"/>
        </w:rPr>
        <w:t>R16(код команды 0010.11rd.dddd.rrrr)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11,13,15 - аналогично 9.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12,14 - аналогично 10.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 xml:space="preserve">16 -1110 1111 </w:t>
      </w:r>
      <w:r>
        <w:rPr>
          <w:rFonts w:ascii="Calibri" w:eastAsia="Calibri" w:hAnsi="Calibri" w:cs="Calibri"/>
          <w:sz w:val="22"/>
          <w:u w:val="single"/>
        </w:rPr>
        <w:t>0100</w:t>
      </w:r>
      <w:r>
        <w:rPr>
          <w:rFonts w:ascii="Calibri" w:eastAsia="Calibri" w:hAnsi="Calibri" w:cs="Calibri"/>
          <w:sz w:val="22"/>
        </w:rPr>
        <w:t xml:space="preserve"> 1111 - </w:t>
      </w:r>
      <w:proofErr w:type="gramStart"/>
      <w:r>
        <w:rPr>
          <w:rFonts w:ascii="Calibri" w:eastAsia="Calibri" w:hAnsi="Calibri" w:cs="Calibri"/>
          <w:sz w:val="22"/>
        </w:rPr>
        <w:t>SER ,Установка</w:t>
      </w:r>
      <w:proofErr w:type="gramEnd"/>
      <w:r>
        <w:rPr>
          <w:rFonts w:ascii="Calibri" w:eastAsia="Calibri" w:hAnsi="Calibri" w:cs="Calibri"/>
          <w:sz w:val="22"/>
        </w:rPr>
        <w:t xml:space="preserve"> всех битов регистра R</w:t>
      </w:r>
      <w:r>
        <w:rPr>
          <w:rFonts w:ascii="Calibri" w:eastAsia="Calibri" w:hAnsi="Calibri" w:cs="Calibri"/>
          <w:sz w:val="22"/>
          <w:u w:val="single"/>
        </w:rPr>
        <w:t>20</w:t>
      </w:r>
      <w:r>
        <w:rPr>
          <w:rFonts w:ascii="Calibri" w:eastAsia="Calibri" w:hAnsi="Calibri" w:cs="Calibri"/>
          <w:sz w:val="22"/>
        </w:rPr>
        <w:t xml:space="preserve"> = 0xFF (код команды 1110.1111.dddd.1111) (т.к. команда работает с регистрами начиная с 16, и 100</w:t>
      </w:r>
      <w:r>
        <w:rPr>
          <w:rFonts w:ascii="Calibri" w:eastAsia="Calibri" w:hAnsi="Calibri" w:cs="Calibri"/>
          <w:sz w:val="12"/>
        </w:rPr>
        <w:t>(2)</w:t>
      </w:r>
      <w:r>
        <w:rPr>
          <w:rFonts w:ascii="Calibri" w:eastAsia="Calibri" w:hAnsi="Calibri" w:cs="Calibri"/>
          <w:sz w:val="22"/>
        </w:rPr>
        <w:t>=4</w:t>
      </w:r>
      <w:r>
        <w:rPr>
          <w:rFonts w:ascii="Calibri" w:eastAsia="Calibri" w:hAnsi="Calibri" w:cs="Calibri"/>
          <w:sz w:val="12"/>
        </w:rPr>
        <w:t>(10)</w:t>
      </w:r>
      <w:r>
        <w:rPr>
          <w:rFonts w:ascii="Calibri" w:eastAsia="Calibri" w:hAnsi="Calibri" w:cs="Calibri"/>
          <w:sz w:val="22"/>
        </w:rPr>
        <w:t>, то 16+4=20й регистр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 xml:space="preserve">19-адрес, начиная с которого далее записываются команды - 16. т.к. предыдущие команды заняли первые 15 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21-1011 1</w:t>
      </w:r>
      <w:r>
        <w:rPr>
          <w:rFonts w:ascii="Calibri" w:eastAsia="Calibri" w:hAnsi="Calibri" w:cs="Calibri"/>
          <w:sz w:val="22"/>
          <w:u w:val="single"/>
        </w:rPr>
        <w:t>01</w:t>
      </w:r>
      <w:r>
        <w:rPr>
          <w:rFonts w:ascii="Calibri" w:eastAsia="Calibri" w:hAnsi="Calibri" w:cs="Calibri"/>
          <w:b/>
          <w:sz w:val="22"/>
        </w:rPr>
        <w:t>1 0100</w:t>
      </w:r>
      <w:r>
        <w:rPr>
          <w:rFonts w:ascii="Calibri" w:eastAsia="Calibri" w:hAnsi="Calibri" w:cs="Calibri"/>
          <w:sz w:val="22"/>
        </w:rPr>
        <w:t xml:space="preserve"> </w:t>
      </w:r>
      <w:r w:rsidRPr="00AC1749">
        <w:rPr>
          <w:rFonts w:ascii="Calibri" w:eastAsia="Calibri" w:hAnsi="Calibri" w:cs="Calibri"/>
          <w:sz w:val="22"/>
          <w:u w:val="single"/>
        </w:rPr>
        <w:t>1010</w:t>
      </w:r>
      <w:r>
        <w:rPr>
          <w:rFonts w:ascii="Calibri" w:eastAsia="Calibri" w:hAnsi="Calibri" w:cs="Calibri"/>
          <w:sz w:val="22"/>
        </w:rPr>
        <w:t xml:space="preserve"> Запись значения регистра R</w:t>
      </w:r>
      <w:r>
        <w:rPr>
          <w:rFonts w:ascii="Calibri" w:eastAsia="Calibri" w:hAnsi="Calibri" w:cs="Calibri"/>
          <w:b/>
          <w:sz w:val="22"/>
        </w:rPr>
        <w:t xml:space="preserve">20 </w:t>
      </w:r>
      <w:r>
        <w:rPr>
          <w:rFonts w:ascii="Calibri" w:eastAsia="Calibri" w:hAnsi="Calibri" w:cs="Calibri"/>
          <w:sz w:val="22"/>
        </w:rPr>
        <w:t xml:space="preserve">в порт </w:t>
      </w:r>
      <w:r>
        <w:rPr>
          <w:rFonts w:ascii="Calibri" w:eastAsia="Calibri" w:hAnsi="Calibri" w:cs="Calibri"/>
          <w:sz w:val="22"/>
          <w:u w:val="single"/>
        </w:rPr>
        <w:t xml:space="preserve">1(А) </w:t>
      </w:r>
      <w:r>
        <w:rPr>
          <w:rFonts w:ascii="Calibri" w:eastAsia="Calibri" w:hAnsi="Calibri" w:cs="Calibri"/>
          <w:sz w:val="22"/>
        </w:rPr>
        <w:t>(1011.1AAr.rrrr.AAAA)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22,23,24 - аналогичный вывод значения R</w:t>
      </w:r>
      <w:proofErr w:type="gramStart"/>
      <w:r>
        <w:rPr>
          <w:rFonts w:ascii="Calibri" w:eastAsia="Calibri" w:hAnsi="Calibri" w:cs="Calibri"/>
          <w:sz w:val="22"/>
        </w:rPr>
        <w:t>20  на</w:t>
      </w:r>
      <w:proofErr w:type="gramEnd"/>
      <w:r>
        <w:rPr>
          <w:rFonts w:ascii="Calibri" w:eastAsia="Calibri" w:hAnsi="Calibri" w:cs="Calibri"/>
          <w:sz w:val="22"/>
        </w:rPr>
        <w:t xml:space="preserve"> порты 2,3,4 (B,C,D)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25 - 1011 101</w:t>
      </w:r>
      <w:r>
        <w:rPr>
          <w:rFonts w:ascii="Calibri" w:eastAsia="Calibri" w:hAnsi="Calibri" w:cs="Calibri"/>
          <w:b/>
          <w:sz w:val="22"/>
        </w:rPr>
        <w:t>0 0000</w:t>
      </w:r>
      <w:r>
        <w:rPr>
          <w:rFonts w:ascii="Calibri" w:eastAsia="Calibri" w:hAnsi="Calibri" w:cs="Calibri"/>
          <w:sz w:val="22"/>
        </w:rPr>
        <w:t xml:space="preserve"> 1011 вывод значения R</w:t>
      </w:r>
      <w:proofErr w:type="gramStart"/>
      <w:r>
        <w:rPr>
          <w:rFonts w:ascii="Calibri" w:eastAsia="Calibri" w:hAnsi="Calibri" w:cs="Calibri"/>
          <w:b/>
          <w:sz w:val="22"/>
        </w:rPr>
        <w:t xml:space="preserve">0  </w:t>
      </w:r>
      <w:r>
        <w:rPr>
          <w:rFonts w:ascii="Calibri" w:eastAsia="Calibri" w:hAnsi="Calibri" w:cs="Calibri"/>
          <w:sz w:val="22"/>
        </w:rPr>
        <w:t>на</w:t>
      </w:r>
      <w:proofErr w:type="gramEnd"/>
      <w:r>
        <w:rPr>
          <w:rFonts w:ascii="Calibri" w:eastAsia="Calibri" w:hAnsi="Calibri" w:cs="Calibri"/>
          <w:sz w:val="22"/>
        </w:rPr>
        <w:t xml:space="preserve"> A (1011.1AAr.rrrr.AAAA)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26,27 -аналогичный вывод значений R1, R</w:t>
      </w:r>
      <w:proofErr w:type="gramStart"/>
      <w:r>
        <w:rPr>
          <w:rFonts w:ascii="Calibri" w:eastAsia="Calibri" w:hAnsi="Calibri" w:cs="Calibri"/>
          <w:sz w:val="22"/>
        </w:rPr>
        <w:t>2  на</w:t>
      </w:r>
      <w:proofErr w:type="gramEnd"/>
      <w:r>
        <w:rPr>
          <w:rFonts w:ascii="Calibri" w:eastAsia="Calibri" w:hAnsi="Calibri" w:cs="Calibri"/>
          <w:sz w:val="22"/>
        </w:rPr>
        <w:t xml:space="preserve"> порты 2,3(B,C)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28 - 0001 10</w:t>
      </w:r>
      <w:r>
        <w:rPr>
          <w:rFonts w:ascii="Calibri" w:eastAsia="Calibri" w:hAnsi="Calibri" w:cs="Calibri"/>
          <w:sz w:val="22"/>
          <w:u w:val="single"/>
        </w:rPr>
        <w:t>0</w:t>
      </w:r>
      <w:r>
        <w:rPr>
          <w:rFonts w:ascii="Calibri" w:eastAsia="Calibri" w:hAnsi="Calibri" w:cs="Calibri"/>
          <w:b/>
          <w:sz w:val="22"/>
        </w:rPr>
        <w:t>1 0000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u w:val="single"/>
        </w:rPr>
        <w:t>0000</w:t>
      </w:r>
      <w:r>
        <w:rPr>
          <w:rFonts w:ascii="Calibri" w:eastAsia="Calibri" w:hAnsi="Calibri" w:cs="Calibri"/>
          <w:sz w:val="22"/>
        </w:rPr>
        <w:t xml:space="preserve">- вычитание </w:t>
      </w:r>
      <w:proofErr w:type="spellStart"/>
      <w:r>
        <w:rPr>
          <w:rFonts w:ascii="Calibri" w:eastAsia="Calibri" w:hAnsi="Calibri" w:cs="Calibri"/>
          <w:sz w:val="22"/>
        </w:rPr>
        <w:t>Rd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Rd</w:t>
      </w:r>
      <w:proofErr w:type="spellEnd"/>
      <w:r>
        <w:rPr>
          <w:rFonts w:ascii="Calibri" w:eastAsia="Calibri" w:hAnsi="Calibri" w:cs="Calibri"/>
          <w:sz w:val="22"/>
        </w:rPr>
        <w:t xml:space="preserve"> -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Rr</w:t>
      </w:r>
      <w:proofErr w:type="spellEnd"/>
      <w:r>
        <w:rPr>
          <w:rFonts w:ascii="Calibri" w:eastAsia="Calibri" w:hAnsi="Calibri" w:cs="Calibri"/>
          <w:sz w:val="22"/>
        </w:rPr>
        <w:t xml:space="preserve"> ,</w:t>
      </w:r>
      <w:proofErr w:type="gramEnd"/>
      <w:r>
        <w:rPr>
          <w:rFonts w:ascii="Calibri" w:eastAsia="Calibri" w:hAnsi="Calibri" w:cs="Calibri"/>
          <w:sz w:val="22"/>
        </w:rPr>
        <w:t xml:space="preserve"> в R</w:t>
      </w:r>
      <w:r>
        <w:rPr>
          <w:rFonts w:ascii="Calibri" w:eastAsia="Calibri" w:hAnsi="Calibri" w:cs="Calibri"/>
          <w:b/>
          <w:sz w:val="22"/>
        </w:rPr>
        <w:t xml:space="preserve">16 </w:t>
      </w:r>
      <w:r>
        <w:rPr>
          <w:rFonts w:ascii="Calibri" w:eastAsia="Calibri" w:hAnsi="Calibri" w:cs="Calibri"/>
          <w:sz w:val="22"/>
        </w:rPr>
        <w:t xml:space="preserve"> кладется разница R</w:t>
      </w:r>
      <w:r>
        <w:rPr>
          <w:rFonts w:ascii="Calibri" w:eastAsia="Calibri" w:hAnsi="Calibri" w:cs="Calibri"/>
          <w:b/>
          <w:sz w:val="22"/>
        </w:rPr>
        <w:t xml:space="preserve">16 </w:t>
      </w:r>
      <w:r>
        <w:rPr>
          <w:rFonts w:ascii="Calibri" w:eastAsia="Calibri" w:hAnsi="Calibri" w:cs="Calibri"/>
          <w:sz w:val="22"/>
        </w:rPr>
        <w:t xml:space="preserve"> -R</w:t>
      </w:r>
      <w:r>
        <w:rPr>
          <w:rFonts w:ascii="Calibri" w:eastAsia="Calibri" w:hAnsi="Calibri" w:cs="Calibri"/>
          <w:sz w:val="22"/>
          <w:u w:val="single"/>
        </w:rPr>
        <w:t>0</w:t>
      </w:r>
      <w:r>
        <w:rPr>
          <w:rFonts w:ascii="Calibri" w:eastAsia="Calibri" w:hAnsi="Calibri" w:cs="Calibri"/>
          <w:sz w:val="22"/>
        </w:rPr>
        <w:t xml:space="preserve"> (</w:t>
      </w:r>
      <w:r>
        <w:rPr>
          <w:rFonts w:eastAsia="Times New Roman" w:cs="Times New Roman"/>
          <w:color w:val="000000"/>
          <w:sz w:val="20"/>
        </w:rPr>
        <w:t>0001.10rd.dddd.rrrr</w:t>
      </w:r>
      <w:r>
        <w:rPr>
          <w:rFonts w:ascii="Calibri" w:eastAsia="Calibri" w:hAnsi="Calibri" w:cs="Calibri"/>
          <w:sz w:val="22"/>
        </w:rPr>
        <w:t xml:space="preserve">) 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30-длина записи, сод. 8 битов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31-адрес, начиная с которого далее записываются команды - 32. т.к. предыдущие команды заняли первые 31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33 - 0000 11</w:t>
      </w:r>
      <w:r>
        <w:rPr>
          <w:rFonts w:ascii="Calibri" w:eastAsia="Calibri" w:hAnsi="Calibri" w:cs="Calibri"/>
          <w:b/>
          <w:sz w:val="22"/>
        </w:rPr>
        <w:t>0</w:t>
      </w:r>
      <w:r>
        <w:rPr>
          <w:rFonts w:ascii="Calibri" w:eastAsia="Calibri" w:hAnsi="Calibri" w:cs="Calibri"/>
          <w:sz w:val="22"/>
          <w:u w:val="single"/>
        </w:rPr>
        <w:t xml:space="preserve">1 0000 </w:t>
      </w:r>
      <w:r>
        <w:rPr>
          <w:rFonts w:ascii="Calibri" w:eastAsia="Calibri" w:hAnsi="Calibri" w:cs="Calibri"/>
          <w:b/>
          <w:sz w:val="22"/>
        </w:rPr>
        <w:t>0001</w:t>
      </w:r>
      <w:r>
        <w:rPr>
          <w:rFonts w:ascii="Calibri" w:eastAsia="Calibri" w:hAnsi="Calibri" w:cs="Calibri"/>
          <w:sz w:val="22"/>
        </w:rPr>
        <w:t xml:space="preserve"> Сложение </w:t>
      </w:r>
      <w:proofErr w:type="spellStart"/>
      <w:r>
        <w:rPr>
          <w:rFonts w:ascii="Calibri" w:eastAsia="Calibri" w:hAnsi="Calibri" w:cs="Calibri"/>
          <w:sz w:val="22"/>
        </w:rPr>
        <w:t>Rd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Rd</w:t>
      </w:r>
      <w:proofErr w:type="spellEnd"/>
      <w:r>
        <w:rPr>
          <w:rFonts w:ascii="Calibri" w:eastAsia="Calibri" w:hAnsi="Calibri" w:cs="Calibri"/>
          <w:sz w:val="22"/>
        </w:rPr>
        <w:t xml:space="preserve"> + </w:t>
      </w:r>
      <w:proofErr w:type="spellStart"/>
      <w:r>
        <w:rPr>
          <w:rFonts w:ascii="Calibri" w:eastAsia="Calibri" w:hAnsi="Calibri" w:cs="Calibri"/>
          <w:sz w:val="22"/>
        </w:rPr>
        <w:t>Rr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регостров</w:t>
      </w:r>
      <w:proofErr w:type="spellEnd"/>
      <w:r>
        <w:rPr>
          <w:rFonts w:ascii="Calibri" w:eastAsia="Calibri" w:hAnsi="Calibri" w:cs="Calibri"/>
          <w:sz w:val="22"/>
        </w:rPr>
        <w:t xml:space="preserve"> R</w:t>
      </w:r>
      <w:r>
        <w:rPr>
          <w:rFonts w:ascii="Calibri" w:eastAsia="Calibri" w:hAnsi="Calibri" w:cs="Calibri"/>
          <w:sz w:val="22"/>
          <w:u w:val="single"/>
        </w:rPr>
        <w:t>16</w:t>
      </w:r>
      <w:r>
        <w:rPr>
          <w:rFonts w:ascii="Calibri" w:eastAsia="Calibri" w:hAnsi="Calibri" w:cs="Calibri"/>
          <w:sz w:val="22"/>
        </w:rPr>
        <w:t>+</w:t>
      </w:r>
      <w:r>
        <w:rPr>
          <w:rFonts w:ascii="Calibri" w:eastAsia="Calibri" w:hAnsi="Calibri" w:cs="Calibri"/>
          <w:b/>
          <w:sz w:val="22"/>
        </w:rPr>
        <w:t>R1</w:t>
      </w:r>
      <w:r>
        <w:rPr>
          <w:rFonts w:ascii="Calibri" w:eastAsia="Calibri" w:hAnsi="Calibri" w:cs="Calibri"/>
          <w:sz w:val="22"/>
        </w:rPr>
        <w:t xml:space="preserve"> (0000.11rd.dddd.rrrr)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34-1001 11</w:t>
      </w:r>
      <w:r>
        <w:rPr>
          <w:rFonts w:ascii="Calibri" w:eastAsia="Calibri" w:hAnsi="Calibri" w:cs="Calibri"/>
          <w:b/>
          <w:sz w:val="22"/>
        </w:rPr>
        <w:t>0</w:t>
      </w:r>
      <w:r>
        <w:rPr>
          <w:rFonts w:ascii="Calibri" w:eastAsia="Calibri" w:hAnsi="Calibri" w:cs="Calibri"/>
          <w:sz w:val="22"/>
          <w:u w:val="single"/>
        </w:rPr>
        <w:t>1 0000</w:t>
      </w:r>
      <w:r>
        <w:rPr>
          <w:rFonts w:ascii="Calibri" w:eastAsia="Calibri" w:hAnsi="Calibri" w:cs="Calibri"/>
          <w:i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0010 </w:t>
      </w:r>
      <w:r>
        <w:rPr>
          <w:rFonts w:ascii="Calibri" w:eastAsia="Calibri" w:hAnsi="Calibri" w:cs="Calibri"/>
          <w:sz w:val="22"/>
        </w:rPr>
        <w:t xml:space="preserve">Умножение </w:t>
      </w:r>
      <w:proofErr w:type="spellStart"/>
      <w:r>
        <w:rPr>
          <w:rFonts w:ascii="Calibri" w:eastAsia="Calibri" w:hAnsi="Calibri" w:cs="Calibri"/>
          <w:sz w:val="22"/>
        </w:rPr>
        <w:t>беззнаковых</w:t>
      </w:r>
      <w:proofErr w:type="spellEnd"/>
      <w:r>
        <w:rPr>
          <w:rFonts w:ascii="Calibri" w:eastAsia="Calibri" w:hAnsi="Calibri" w:cs="Calibri"/>
          <w:sz w:val="22"/>
        </w:rPr>
        <w:t xml:space="preserve"> чисел R2 x R16 по схеме R1:R0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Rd</w:t>
      </w:r>
      <w:proofErr w:type="spellEnd"/>
      <w:r>
        <w:rPr>
          <w:rFonts w:ascii="Calibri" w:eastAsia="Calibri" w:hAnsi="Calibri" w:cs="Calibri"/>
          <w:sz w:val="22"/>
        </w:rPr>
        <w:t xml:space="preserve"> x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Rr</w:t>
      </w:r>
      <w:proofErr w:type="spellEnd"/>
      <w:r>
        <w:rPr>
          <w:rFonts w:ascii="Calibri" w:eastAsia="Calibri" w:hAnsi="Calibri" w:cs="Calibri"/>
          <w:sz w:val="22"/>
        </w:rPr>
        <w:t xml:space="preserve"> ,</w:t>
      </w:r>
      <w:proofErr w:type="gramEnd"/>
      <w:r>
        <w:rPr>
          <w:rFonts w:ascii="Calibri" w:eastAsia="Calibri" w:hAnsi="Calibri" w:cs="Calibri"/>
          <w:sz w:val="22"/>
        </w:rPr>
        <w:t xml:space="preserve"> результат кладется в пару R0:R1(</w:t>
      </w:r>
      <w:r>
        <w:rPr>
          <w:rFonts w:eastAsia="Times New Roman" w:cs="Times New Roman"/>
          <w:color w:val="000000"/>
          <w:sz w:val="20"/>
        </w:rPr>
        <w:t>1001.11rd.dddd.rrrr</w:t>
      </w:r>
      <w:r>
        <w:rPr>
          <w:rFonts w:ascii="Calibri" w:eastAsia="Calibri" w:hAnsi="Calibri" w:cs="Calibri"/>
          <w:sz w:val="22"/>
        </w:rPr>
        <w:t>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35-1011 1010 0000 0010 вывод значения R</w:t>
      </w:r>
      <w:proofErr w:type="gramStart"/>
      <w:r>
        <w:rPr>
          <w:rFonts w:ascii="Calibri" w:eastAsia="Calibri" w:hAnsi="Calibri" w:cs="Calibri"/>
          <w:b/>
          <w:sz w:val="22"/>
        </w:rPr>
        <w:t xml:space="preserve">0  </w:t>
      </w:r>
      <w:r>
        <w:rPr>
          <w:rFonts w:ascii="Calibri" w:eastAsia="Calibri" w:hAnsi="Calibri" w:cs="Calibri"/>
          <w:sz w:val="22"/>
        </w:rPr>
        <w:t>на</w:t>
      </w:r>
      <w:proofErr w:type="gramEnd"/>
      <w:r>
        <w:rPr>
          <w:rFonts w:ascii="Calibri" w:eastAsia="Calibri" w:hAnsi="Calibri" w:cs="Calibri"/>
          <w:sz w:val="22"/>
        </w:rPr>
        <w:t xml:space="preserve"> D (1011.1AAr.rrrr.AAAA)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lastRenderedPageBreak/>
        <w:t xml:space="preserve">36-1100 </w:t>
      </w:r>
      <w:r>
        <w:rPr>
          <w:rFonts w:ascii="Calibri" w:eastAsia="Calibri" w:hAnsi="Calibri" w:cs="Calibri"/>
          <w:sz w:val="22"/>
          <w:u w:val="single"/>
        </w:rPr>
        <w:t xml:space="preserve">1111 1111 1111 </w:t>
      </w:r>
      <w:r>
        <w:rPr>
          <w:rFonts w:ascii="Calibri" w:eastAsia="Calibri" w:hAnsi="Calibri" w:cs="Calibri"/>
          <w:sz w:val="22"/>
        </w:rPr>
        <w:t xml:space="preserve">- Относительный безусловный переход PC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libri" w:eastAsia="Calibri" w:hAnsi="Calibri" w:cs="Calibri"/>
          <w:sz w:val="22"/>
        </w:rPr>
        <w:t xml:space="preserve"> PC + k + 1 (1100.kkkk.kkkk.kkkk) </w:t>
      </w:r>
    </w:p>
    <w:p w:rsidR="00F276CD" w:rsidRDefault="00F276CD" w:rsidP="00F276CD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38-41 пустая запись, означающая конец файла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</w:p>
    <w:p w:rsidR="00F276CD" w:rsidRDefault="00F276CD" w:rsidP="00F276CD">
      <w:pPr>
        <w:spacing w:after="200"/>
      </w:pPr>
      <w:r>
        <w:t xml:space="preserve">Порядок выполнения команды </w:t>
      </w:r>
      <w:r w:rsidRPr="00F276CD">
        <w:t>SBRS R0, 4</w:t>
      </w:r>
      <w:r>
        <w:t xml:space="preserve"> ЦП МК в части определения этапов выполнения, задействованных узлов, пересылаемых данных и управляющих сигналов: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>
        <w:rPr>
          <w:noProof/>
          <w:lang w:eastAsia="ru-RU"/>
        </w:rPr>
        <w:drawing>
          <wp:inline distT="0" distB="0" distL="0" distR="0">
            <wp:extent cx="5135880" cy="3832860"/>
            <wp:effectExtent l="0" t="0" r="7620" b="0"/>
            <wp:docPr id="4" name="Рисунок 4" descr="https://psv4.userapi.com/c834701/u240124409/docs/d5/9160ebe4f334/p5_Skhema.png?extra=0ogtHFOwO-7JhJemQaGnFZW_w-Q5ZIyG-9o56IcNN2izHWSGCGRmcMmWJz7A8NwAT01KrcaBomDLXIjbtlKfbSODNStQtSOEmYep0Qg1uPjvzMxDafHyWKkUcAuGYqr-if4lu_-6Y2uh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834701/u240124409/docs/d5/9160ebe4f334/p5_Skhema.png?extra=0ogtHFOwO-7JhJemQaGnFZW_w-Q5ZIyG-9o56IcNN2izHWSGCGRmcMmWJz7A8NwAT01KrcaBomDLXIjbtlKfbSODNStQtSOEmYep0Qg1uPjvzMxDafHyWKkUcAuGYqr-if4lu_-6Y2uhy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</w:p>
    <w:p w:rsidR="00F276CD" w:rsidRPr="00F276CD" w:rsidRDefault="00F276CD" w:rsidP="00F276CD">
      <w:pPr>
        <w:spacing w:after="200"/>
        <w:rPr>
          <w:rFonts w:ascii="Calibri" w:eastAsia="Calibri" w:hAnsi="Calibri" w:cs="Calibri"/>
        </w:rPr>
      </w:pPr>
      <w:r w:rsidRPr="00F276CD">
        <w:rPr>
          <w:rFonts w:ascii="Calibri" w:eastAsia="Calibri" w:hAnsi="Calibri" w:cs="Calibri"/>
        </w:rPr>
        <w:t>1) Передача памяти программ (ПЗУП) адреса текущей команды</w:t>
      </w:r>
    </w:p>
    <w:p w:rsidR="00F276CD" w:rsidRPr="00F276CD" w:rsidRDefault="00F276CD" w:rsidP="00F276CD">
      <w:pPr>
        <w:spacing w:after="200"/>
        <w:rPr>
          <w:rFonts w:ascii="Calibri" w:eastAsia="Calibri" w:hAnsi="Calibri" w:cs="Calibri"/>
        </w:rPr>
      </w:pPr>
      <w:r w:rsidRPr="00F276CD">
        <w:rPr>
          <w:rFonts w:ascii="Calibri" w:eastAsia="Calibri" w:hAnsi="Calibri" w:cs="Calibri"/>
        </w:rPr>
        <w:t>2) Извлечение команды из ПЗУП и запись в регистр команды</w:t>
      </w:r>
    </w:p>
    <w:p w:rsidR="00F276CD" w:rsidRPr="00F276CD" w:rsidRDefault="00F276CD" w:rsidP="00F276CD">
      <w:pPr>
        <w:spacing w:after="200"/>
        <w:rPr>
          <w:rFonts w:ascii="Calibri" w:eastAsia="Calibri" w:hAnsi="Calibri" w:cs="Calibri"/>
        </w:rPr>
      </w:pPr>
      <w:r w:rsidRPr="00F276CD">
        <w:rPr>
          <w:rFonts w:ascii="Calibri" w:eastAsia="Calibri" w:hAnsi="Calibri" w:cs="Calibri"/>
        </w:rPr>
        <w:t>3) Декодирование команды – определение типа операции и формата</w:t>
      </w:r>
    </w:p>
    <w:p w:rsidR="00F276CD" w:rsidRPr="00F276CD" w:rsidRDefault="00F276CD" w:rsidP="00F276CD">
      <w:pPr>
        <w:spacing w:after="200"/>
        <w:rPr>
          <w:rFonts w:ascii="Calibri" w:eastAsia="Calibri" w:hAnsi="Calibri" w:cs="Calibri"/>
        </w:rPr>
      </w:pPr>
      <w:r w:rsidRPr="00F276CD">
        <w:rPr>
          <w:rFonts w:ascii="Calibri" w:eastAsia="Calibri" w:hAnsi="Calibri" w:cs="Calibri"/>
        </w:rPr>
        <w:t>4) Извлечение адресов операндов (номеров регистров общего назначения (РОН))</w:t>
      </w:r>
    </w:p>
    <w:p w:rsidR="00F276CD" w:rsidRPr="00F276CD" w:rsidRDefault="00F276CD" w:rsidP="00F276CD">
      <w:pPr>
        <w:spacing w:after="200"/>
        <w:rPr>
          <w:rFonts w:ascii="Calibri" w:eastAsia="Calibri" w:hAnsi="Calibri" w:cs="Calibri"/>
        </w:rPr>
      </w:pPr>
      <w:r w:rsidRPr="00F276CD">
        <w:rPr>
          <w:rFonts w:ascii="Calibri" w:eastAsia="Calibri" w:hAnsi="Calibri" w:cs="Calibri"/>
        </w:rPr>
        <w:t>5) Извлечение операндов из команды</w:t>
      </w:r>
    </w:p>
    <w:p w:rsidR="00F276CD" w:rsidRPr="00F276CD" w:rsidRDefault="00F276CD" w:rsidP="00F276CD">
      <w:pPr>
        <w:spacing w:after="200"/>
        <w:rPr>
          <w:rFonts w:ascii="Calibri" w:eastAsia="Calibri" w:hAnsi="Calibri" w:cs="Calibri"/>
        </w:rPr>
      </w:pPr>
      <w:r w:rsidRPr="00F276CD">
        <w:rPr>
          <w:rFonts w:ascii="Calibri" w:eastAsia="Calibri" w:hAnsi="Calibri" w:cs="Calibri"/>
        </w:rPr>
        <w:t>6) Передача операндов в АЛУ</w:t>
      </w:r>
    </w:p>
    <w:p w:rsidR="00F276CD" w:rsidRPr="00F276CD" w:rsidRDefault="00F276CD" w:rsidP="00F276CD">
      <w:pPr>
        <w:spacing w:after="200"/>
        <w:rPr>
          <w:rFonts w:ascii="Calibri" w:eastAsia="Calibri" w:hAnsi="Calibri" w:cs="Calibri"/>
        </w:rPr>
      </w:pPr>
      <w:r w:rsidRPr="00F276CD">
        <w:rPr>
          <w:rFonts w:ascii="Calibri" w:eastAsia="Calibri" w:hAnsi="Calibri" w:cs="Calibri"/>
        </w:rPr>
        <w:t>7) Расчет шага счетчика команд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  <w:r w:rsidRPr="00F276CD">
        <w:rPr>
          <w:rFonts w:ascii="Calibri" w:eastAsia="Calibri" w:hAnsi="Calibri" w:cs="Calibri"/>
        </w:rPr>
        <w:t>8) Увеличение значения счётчика команд</w:t>
      </w:r>
    </w:p>
    <w:p w:rsidR="00F276CD" w:rsidRDefault="00F276CD" w:rsidP="00F276CD">
      <w:pPr>
        <w:spacing w:after="200"/>
        <w:rPr>
          <w:rFonts w:ascii="Calibri" w:eastAsia="Calibri" w:hAnsi="Calibri" w:cs="Calibri"/>
        </w:rPr>
      </w:pP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000000 e700                      </w:t>
      </w:r>
      <w:r w:rsidRPr="00582FC1">
        <w:rPr>
          <w:lang w:val="en-US"/>
        </w:rPr>
        <w:tab/>
        <w:t>LDI R16, 112 //x1</w:t>
      </w:r>
    </w:p>
    <w:p w:rsidR="00582FC1" w:rsidRPr="00582FC1" w:rsidRDefault="00582FC1" w:rsidP="00582FC1">
      <w:pPr>
        <w:rPr>
          <w:lang w:val="en-US"/>
        </w:rPr>
      </w:pPr>
      <w:proofErr w:type="gramStart"/>
      <w:r w:rsidRPr="00582FC1">
        <w:rPr>
          <w:lang w:val="en-US"/>
        </w:rPr>
        <w:t>000001</w:t>
      </w:r>
      <w:proofErr w:type="gramEnd"/>
      <w:r w:rsidRPr="00582FC1">
        <w:rPr>
          <w:lang w:val="en-US"/>
        </w:rPr>
        <w:t xml:space="preserve"> 2e00                      </w:t>
      </w:r>
      <w:r w:rsidRPr="00582FC1">
        <w:rPr>
          <w:lang w:val="en-US"/>
        </w:rPr>
        <w:tab/>
        <w:t>MOV R0, R16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000002 e106                      </w:t>
      </w:r>
      <w:r w:rsidRPr="00582FC1">
        <w:rPr>
          <w:lang w:val="en-US"/>
        </w:rPr>
        <w:tab/>
        <w:t xml:space="preserve">LDI R16, </w:t>
      </w:r>
      <w:proofErr w:type="gramStart"/>
      <w:r w:rsidRPr="00582FC1">
        <w:rPr>
          <w:lang w:val="en-US"/>
        </w:rPr>
        <w:t>22  /</w:t>
      </w:r>
      <w:proofErr w:type="gramEnd"/>
      <w:r w:rsidRPr="00582FC1">
        <w:rPr>
          <w:lang w:val="en-US"/>
        </w:rPr>
        <w:t>/x2</w:t>
      </w:r>
    </w:p>
    <w:p w:rsidR="00582FC1" w:rsidRPr="00582FC1" w:rsidRDefault="00582FC1" w:rsidP="00582FC1">
      <w:pPr>
        <w:rPr>
          <w:lang w:val="en-US"/>
        </w:rPr>
      </w:pPr>
      <w:proofErr w:type="gramStart"/>
      <w:r w:rsidRPr="00582FC1">
        <w:rPr>
          <w:lang w:val="en-US"/>
        </w:rPr>
        <w:t>000003 2e10</w:t>
      </w:r>
      <w:proofErr w:type="gramEnd"/>
      <w:r w:rsidRPr="00582FC1">
        <w:rPr>
          <w:lang w:val="en-US"/>
        </w:rPr>
        <w:t xml:space="preserve">                      </w:t>
      </w:r>
      <w:r w:rsidRPr="00582FC1">
        <w:rPr>
          <w:lang w:val="en-US"/>
        </w:rPr>
        <w:tab/>
        <w:t>MOV R1, R16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000004 e003                      </w:t>
      </w:r>
      <w:r w:rsidRPr="00582FC1">
        <w:rPr>
          <w:lang w:val="en-US"/>
        </w:rPr>
        <w:tab/>
        <w:t>LDI R16, 3   //x3</w:t>
      </w:r>
    </w:p>
    <w:p w:rsidR="00582FC1" w:rsidRPr="00582FC1" w:rsidRDefault="00582FC1" w:rsidP="00582FC1">
      <w:pPr>
        <w:rPr>
          <w:lang w:val="en-US"/>
        </w:rPr>
      </w:pPr>
      <w:proofErr w:type="gramStart"/>
      <w:r w:rsidRPr="00582FC1">
        <w:rPr>
          <w:lang w:val="en-US"/>
        </w:rPr>
        <w:t>000005 2e20</w:t>
      </w:r>
      <w:proofErr w:type="gramEnd"/>
      <w:r w:rsidRPr="00582FC1">
        <w:rPr>
          <w:lang w:val="en-US"/>
        </w:rPr>
        <w:t xml:space="preserve">                      </w:t>
      </w:r>
      <w:r w:rsidRPr="00582FC1">
        <w:rPr>
          <w:lang w:val="en-US"/>
        </w:rPr>
        <w:tab/>
        <w:t>MOV R2, R16</w:t>
      </w:r>
    </w:p>
    <w:p w:rsidR="00582FC1" w:rsidRPr="00582FC1" w:rsidRDefault="00582FC1" w:rsidP="00582FC1">
      <w:pPr>
        <w:rPr>
          <w:lang w:val="en-US"/>
        </w:rPr>
      </w:pPr>
      <w:proofErr w:type="gramStart"/>
      <w:r w:rsidRPr="00582FC1">
        <w:rPr>
          <w:lang w:val="en-US"/>
        </w:rPr>
        <w:t>000006 ef0f</w:t>
      </w:r>
      <w:proofErr w:type="gramEnd"/>
      <w:r w:rsidRPr="00582FC1">
        <w:rPr>
          <w:lang w:val="en-US"/>
        </w:rPr>
        <w:t xml:space="preserve">                      </w:t>
      </w:r>
      <w:r w:rsidRPr="00582FC1">
        <w:rPr>
          <w:lang w:val="en-US"/>
        </w:rPr>
        <w:tab/>
        <w:t>LDI R16, 0xFF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                                 </w:t>
      </w:r>
    </w:p>
    <w:p w:rsidR="00582FC1" w:rsidRPr="00582FC1" w:rsidRDefault="00582FC1" w:rsidP="00582FC1">
      <w:pPr>
        <w:rPr>
          <w:lang w:val="en-US"/>
        </w:rPr>
      </w:pPr>
      <w:proofErr w:type="gramStart"/>
      <w:r w:rsidRPr="00582FC1">
        <w:rPr>
          <w:lang w:val="en-US"/>
        </w:rPr>
        <w:t>000007 ef4f</w:t>
      </w:r>
      <w:proofErr w:type="gramEnd"/>
      <w:r w:rsidRPr="00582FC1">
        <w:rPr>
          <w:lang w:val="en-US"/>
        </w:rPr>
        <w:t xml:space="preserve">                      </w:t>
      </w:r>
      <w:r w:rsidRPr="00582FC1">
        <w:rPr>
          <w:lang w:val="en-US"/>
        </w:rPr>
        <w:tab/>
        <w:t>SER R20</w:t>
      </w:r>
    </w:p>
    <w:p w:rsidR="00582FC1" w:rsidRDefault="00582FC1" w:rsidP="00582FC1">
      <w:r>
        <w:t xml:space="preserve">000008 bb4a                      </w:t>
      </w:r>
      <w:r>
        <w:tab/>
        <w:t>OUT DDRA, R</w:t>
      </w:r>
      <w:proofErr w:type="gramStart"/>
      <w:r>
        <w:t>20  ;</w:t>
      </w:r>
      <w:proofErr w:type="gramEnd"/>
      <w:r>
        <w:t>сконфигурировали все порты как порты вывода</w:t>
      </w:r>
    </w:p>
    <w:p w:rsidR="00582FC1" w:rsidRPr="00582FC1" w:rsidRDefault="00582FC1" w:rsidP="00582FC1">
      <w:pPr>
        <w:rPr>
          <w:lang w:val="en-US"/>
        </w:rPr>
      </w:pPr>
      <w:proofErr w:type="gramStart"/>
      <w:r w:rsidRPr="00582FC1">
        <w:rPr>
          <w:lang w:val="en-US"/>
        </w:rPr>
        <w:t>000009</w:t>
      </w:r>
      <w:proofErr w:type="gramEnd"/>
      <w:r w:rsidRPr="00582FC1">
        <w:rPr>
          <w:lang w:val="en-US"/>
        </w:rPr>
        <w:t xml:space="preserve"> bb47                      </w:t>
      </w:r>
      <w:r w:rsidRPr="00582FC1">
        <w:rPr>
          <w:lang w:val="en-US"/>
        </w:rPr>
        <w:tab/>
        <w:t xml:space="preserve">OUT DDRB, R20 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lastRenderedPageBreak/>
        <w:t xml:space="preserve">00000a bb44                      </w:t>
      </w:r>
      <w:r w:rsidRPr="00582FC1">
        <w:rPr>
          <w:lang w:val="en-US"/>
        </w:rPr>
        <w:tab/>
        <w:t xml:space="preserve">OUT DDRC, R20  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00000b bb41                      </w:t>
      </w:r>
      <w:r w:rsidRPr="00582FC1">
        <w:rPr>
          <w:lang w:val="en-US"/>
        </w:rPr>
        <w:tab/>
        <w:t xml:space="preserve">OUT DDRD, R20 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                                   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00000c ba0b                      </w:t>
      </w:r>
      <w:r w:rsidRPr="00582FC1">
        <w:rPr>
          <w:lang w:val="en-US"/>
        </w:rPr>
        <w:tab/>
        <w:t>OUT PORTA, R0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00000d ba18                      </w:t>
      </w:r>
      <w:r w:rsidRPr="00582FC1">
        <w:rPr>
          <w:lang w:val="en-US"/>
        </w:rPr>
        <w:tab/>
        <w:t>OUT PORTB, R1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00000e ba25                      </w:t>
      </w:r>
      <w:r w:rsidRPr="00582FC1">
        <w:rPr>
          <w:lang w:val="en-US"/>
        </w:rPr>
        <w:tab/>
        <w:t>OUT PORTC, R2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                                 </w:t>
      </w:r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00000f 1900                      </w:t>
      </w:r>
      <w:r w:rsidRPr="00582FC1">
        <w:rPr>
          <w:lang w:val="en-US"/>
        </w:rPr>
        <w:tab/>
        <w:t>SUB R16</w:t>
      </w:r>
      <w:proofErr w:type="gramStart"/>
      <w:r w:rsidRPr="00582FC1">
        <w:rPr>
          <w:lang w:val="en-US"/>
        </w:rPr>
        <w:t>,R0</w:t>
      </w:r>
      <w:proofErr w:type="gramEnd"/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000010 0d01                      </w:t>
      </w:r>
      <w:r w:rsidRPr="00582FC1">
        <w:rPr>
          <w:lang w:val="en-US"/>
        </w:rPr>
        <w:tab/>
        <w:t>ADD R16</w:t>
      </w:r>
      <w:proofErr w:type="gramStart"/>
      <w:r w:rsidRPr="00582FC1">
        <w:rPr>
          <w:lang w:val="en-US"/>
        </w:rPr>
        <w:t>,R1</w:t>
      </w:r>
      <w:proofErr w:type="gramEnd"/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000011 9d02                      </w:t>
      </w:r>
      <w:r w:rsidRPr="00582FC1">
        <w:rPr>
          <w:lang w:val="en-US"/>
        </w:rPr>
        <w:tab/>
        <w:t>MUL R16</w:t>
      </w:r>
      <w:proofErr w:type="gramStart"/>
      <w:r w:rsidRPr="00582FC1">
        <w:rPr>
          <w:lang w:val="en-US"/>
        </w:rPr>
        <w:t>,R2</w:t>
      </w:r>
      <w:proofErr w:type="gramEnd"/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                                 </w:t>
      </w:r>
    </w:p>
    <w:p w:rsidR="0027537C" w:rsidRPr="0027537C" w:rsidRDefault="0027537C" w:rsidP="0027537C">
      <w:pPr>
        <w:rPr>
          <w:lang w:val="en-US"/>
        </w:rPr>
      </w:pPr>
      <w:r w:rsidRPr="0027537C">
        <w:rPr>
          <w:lang w:val="en-US"/>
        </w:rPr>
        <w:t xml:space="preserve">000012 ba02      </w:t>
      </w:r>
      <w:r w:rsidRPr="0027537C">
        <w:rPr>
          <w:lang w:val="en-US"/>
        </w:rPr>
        <w:tab/>
        <w:t xml:space="preserve">OUT PORTD, </w:t>
      </w:r>
      <w:proofErr w:type="gramStart"/>
      <w:r w:rsidRPr="0027537C">
        <w:rPr>
          <w:lang w:val="en-US"/>
        </w:rPr>
        <w:t>R0  ;</w:t>
      </w:r>
      <w:proofErr w:type="spellStart"/>
      <w:r w:rsidRPr="0027537C">
        <w:rPr>
          <w:lang w:val="en-US"/>
        </w:rPr>
        <w:t>вывод</w:t>
      </w:r>
      <w:proofErr w:type="spellEnd"/>
      <w:proofErr w:type="gramEnd"/>
      <w:r w:rsidRPr="0027537C">
        <w:rPr>
          <w:lang w:val="en-US"/>
        </w:rPr>
        <w:t xml:space="preserve"> </w:t>
      </w:r>
      <w:proofErr w:type="spellStart"/>
      <w:r w:rsidRPr="0027537C">
        <w:rPr>
          <w:lang w:val="en-US"/>
        </w:rPr>
        <w:t>результата</w:t>
      </w:r>
      <w:proofErr w:type="spellEnd"/>
      <w:r w:rsidRPr="0027537C">
        <w:rPr>
          <w:lang w:val="en-US"/>
        </w:rPr>
        <w:t xml:space="preserve"> R0 = (0хFF - a0 + a1) * a2                 </w:t>
      </w:r>
    </w:p>
    <w:p w:rsidR="0027537C" w:rsidRPr="0027537C" w:rsidRDefault="0027537C" w:rsidP="0027537C">
      <w:pPr>
        <w:rPr>
          <w:lang w:val="en-US"/>
        </w:rPr>
      </w:pPr>
      <w:r w:rsidRPr="0027537C">
        <w:rPr>
          <w:lang w:val="en-US"/>
        </w:rPr>
        <w:t xml:space="preserve">                 </w:t>
      </w:r>
      <w:proofErr w:type="spellStart"/>
      <w:proofErr w:type="gramStart"/>
      <w:r w:rsidRPr="0027537C">
        <w:rPr>
          <w:lang w:val="en-US"/>
        </w:rPr>
        <w:t>ddd</w:t>
      </w:r>
      <w:proofErr w:type="spellEnd"/>
      <w:proofErr w:type="gramEnd"/>
      <w:r w:rsidRPr="0027537C">
        <w:rPr>
          <w:lang w:val="en-US"/>
        </w:rPr>
        <w:t>:</w:t>
      </w:r>
    </w:p>
    <w:p w:rsidR="00582FC1" w:rsidRPr="00582FC1" w:rsidRDefault="0027537C" w:rsidP="0027537C">
      <w:pPr>
        <w:rPr>
          <w:lang w:val="en-US"/>
        </w:rPr>
      </w:pPr>
      <w:proofErr w:type="gramStart"/>
      <w:r w:rsidRPr="0027537C">
        <w:rPr>
          <w:lang w:val="en-US"/>
        </w:rPr>
        <w:t xml:space="preserve">000013 </w:t>
      </w:r>
      <w:proofErr w:type="spellStart"/>
      <w:r w:rsidRPr="0027537C">
        <w:rPr>
          <w:lang w:val="en-US"/>
        </w:rPr>
        <w:t>cfff</w:t>
      </w:r>
      <w:proofErr w:type="spellEnd"/>
      <w:proofErr w:type="gramEnd"/>
      <w:r w:rsidRPr="0027537C">
        <w:rPr>
          <w:lang w:val="en-US"/>
        </w:rPr>
        <w:t xml:space="preserve">      RJMP </w:t>
      </w:r>
      <w:proofErr w:type="spellStart"/>
      <w:r w:rsidRPr="0027537C">
        <w:rPr>
          <w:lang w:val="en-US"/>
        </w:rPr>
        <w:t>ddd</w:t>
      </w:r>
      <w:proofErr w:type="spellEnd"/>
    </w:p>
    <w:p w:rsidR="00582FC1" w:rsidRPr="00582FC1" w:rsidRDefault="00582FC1" w:rsidP="00582FC1">
      <w:pPr>
        <w:rPr>
          <w:lang w:val="en-US"/>
        </w:rPr>
      </w:pPr>
      <w:r w:rsidRPr="00582FC1">
        <w:rPr>
          <w:lang w:val="en-US"/>
        </w:rPr>
        <w:t xml:space="preserve">                                 </w:t>
      </w:r>
    </w:p>
    <w:p w:rsidR="00B60A0A" w:rsidRPr="00552395" w:rsidRDefault="00582FC1" w:rsidP="00B60A0A">
      <w:pPr>
        <w:rPr>
          <w:lang w:val="en-US"/>
        </w:rPr>
      </w:pPr>
      <w:r w:rsidRPr="00582FC1">
        <w:rPr>
          <w:lang w:val="en-US"/>
        </w:rPr>
        <w:t xml:space="preserve">                                 </w:t>
      </w:r>
      <w:proofErr w:type="spellStart"/>
      <w:proofErr w:type="gramStart"/>
      <w:r w:rsidRPr="00552395">
        <w:rPr>
          <w:lang w:val="en-US"/>
        </w:rPr>
        <w:t>ddd</w:t>
      </w:r>
      <w:proofErr w:type="spellEnd"/>
      <w:proofErr w:type="gramEnd"/>
      <w:r w:rsidRPr="00552395">
        <w:rPr>
          <w:lang w:val="en-US"/>
        </w:rPr>
        <w:t>:</w:t>
      </w:r>
      <w:r>
        <w:rPr>
          <w:lang w:val="en-US"/>
        </w:rPr>
        <w:t xml:space="preserve">  </w:t>
      </w:r>
      <w:r w:rsidRPr="00552395">
        <w:rPr>
          <w:lang w:val="en-US"/>
        </w:rPr>
        <w:t>//</w:t>
      </w:r>
      <w:r>
        <w:t>адрес</w:t>
      </w:r>
      <w:r w:rsidRPr="00552395">
        <w:rPr>
          <w:lang w:val="en-US"/>
        </w:rPr>
        <w:t xml:space="preserve"> </w:t>
      </w:r>
      <w:r>
        <w:t>метки</w:t>
      </w:r>
      <w:r w:rsidRPr="00552395">
        <w:rPr>
          <w:lang w:val="en-US"/>
        </w:rPr>
        <w:t xml:space="preserve"> </w:t>
      </w:r>
      <w:proofErr w:type="spellStart"/>
      <w:r w:rsidRPr="00552395">
        <w:rPr>
          <w:lang w:val="en-US"/>
        </w:rPr>
        <w:t>ddd</w:t>
      </w:r>
      <w:proofErr w:type="spellEnd"/>
      <w:r w:rsidRPr="00552395">
        <w:rPr>
          <w:lang w:val="en-US"/>
        </w:rPr>
        <w:t xml:space="preserve"> 000013 </w:t>
      </w:r>
    </w:p>
    <w:p w:rsidR="001E3698" w:rsidRPr="00D758A4" w:rsidRDefault="00D758A4" w:rsidP="001E3698">
      <w:r>
        <w:t xml:space="preserve"> </w:t>
      </w:r>
    </w:p>
    <w:sectPr w:rsidR="001E3698" w:rsidRPr="00D758A4" w:rsidSect="00F81DF2">
      <w:footerReference w:type="default" r:id="rId14"/>
      <w:pgSz w:w="11906" w:h="16838" w:code="9"/>
      <w:pgMar w:top="567" w:right="567" w:bottom="567" w:left="567" w:header="510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A5A" w:rsidRDefault="00291A5A" w:rsidP="004C6B09">
      <w:pPr>
        <w:spacing w:line="240" w:lineRule="auto"/>
      </w:pPr>
      <w:r>
        <w:separator/>
      </w:r>
    </w:p>
  </w:endnote>
  <w:endnote w:type="continuationSeparator" w:id="0">
    <w:p w:rsidR="00291A5A" w:rsidRDefault="00291A5A" w:rsidP="004C6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5405272"/>
      <w:docPartObj>
        <w:docPartGallery w:val="Page Numbers (Bottom of Page)"/>
        <w:docPartUnique/>
      </w:docPartObj>
    </w:sdtPr>
    <w:sdtEndPr/>
    <w:sdtContent>
      <w:p w:rsidR="004C6B09" w:rsidRDefault="004C6B0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395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A5A" w:rsidRDefault="00291A5A" w:rsidP="004C6B09">
      <w:pPr>
        <w:spacing w:line="240" w:lineRule="auto"/>
      </w:pPr>
      <w:r>
        <w:separator/>
      </w:r>
    </w:p>
  </w:footnote>
  <w:footnote w:type="continuationSeparator" w:id="0">
    <w:p w:rsidR="00291A5A" w:rsidRDefault="00291A5A" w:rsidP="004C6B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35DD"/>
    <w:multiLevelType w:val="multilevel"/>
    <w:tmpl w:val="26502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46AE4"/>
    <w:multiLevelType w:val="hybridMultilevel"/>
    <w:tmpl w:val="E728886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B785231"/>
    <w:multiLevelType w:val="multilevel"/>
    <w:tmpl w:val="0068F9E4"/>
    <w:lvl w:ilvl="0">
      <w:start w:val="1"/>
      <w:numFmt w:val="decimal"/>
      <w:pStyle w:val="1"/>
      <w:suff w:val="space"/>
      <w:lvlText w:val="%1."/>
      <w:lvlJc w:val="left"/>
      <w:pPr>
        <w:ind w:left="-425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>
    <w:nsid w:val="2C41624E"/>
    <w:multiLevelType w:val="hybridMultilevel"/>
    <w:tmpl w:val="AFE805AA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A201D"/>
    <w:multiLevelType w:val="hybridMultilevel"/>
    <w:tmpl w:val="6EAE66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0167E2C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F3784"/>
    <w:multiLevelType w:val="hybridMultilevel"/>
    <w:tmpl w:val="E59E9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DE"/>
    <w:rsid w:val="00000D33"/>
    <w:rsid w:val="00014977"/>
    <w:rsid w:val="00016037"/>
    <w:rsid w:val="00016354"/>
    <w:rsid w:val="000225A5"/>
    <w:rsid w:val="00023E42"/>
    <w:rsid w:val="00024E98"/>
    <w:rsid w:val="000257F3"/>
    <w:rsid w:val="000337C2"/>
    <w:rsid w:val="0003646A"/>
    <w:rsid w:val="00037811"/>
    <w:rsid w:val="00040CCA"/>
    <w:rsid w:val="0004143E"/>
    <w:rsid w:val="00041456"/>
    <w:rsid w:val="00041E8E"/>
    <w:rsid w:val="000438A6"/>
    <w:rsid w:val="00052CE1"/>
    <w:rsid w:val="00052EDD"/>
    <w:rsid w:val="000559A5"/>
    <w:rsid w:val="00057790"/>
    <w:rsid w:val="00063DE7"/>
    <w:rsid w:val="00063F16"/>
    <w:rsid w:val="000668EE"/>
    <w:rsid w:val="0007103A"/>
    <w:rsid w:val="00071E6F"/>
    <w:rsid w:val="00073A58"/>
    <w:rsid w:val="0007463F"/>
    <w:rsid w:val="000837E8"/>
    <w:rsid w:val="00090AD1"/>
    <w:rsid w:val="000959A3"/>
    <w:rsid w:val="00095F24"/>
    <w:rsid w:val="00096544"/>
    <w:rsid w:val="000A2064"/>
    <w:rsid w:val="000A5DE6"/>
    <w:rsid w:val="000B4FD0"/>
    <w:rsid w:val="000B7411"/>
    <w:rsid w:val="000B7FAD"/>
    <w:rsid w:val="000C2615"/>
    <w:rsid w:val="000C470D"/>
    <w:rsid w:val="000C4EB9"/>
    <w:rsid w:val="000C6887"/>
    <w:rsid w:val="000D1FF2"/>
    <w:rsid w:val="000D4C21"/>
    <w:rsid w:val="000E0908"/>
    <w:rsid w:val="000E1B0B"/>
    <w:rsid w:val="000E2161"/>
    <w:rsid w:val="000E3775"/>
    <w:rsid w:val="000E3FA8"/>
    <w:rsid w:val="000E5155"/>
    <w:rsid w:val="000E5561"/>
    <w:rsid w:val="000E7473"/>
    <w:rsid w:val="000F679B"/>
    <w:rsid w:val="000F7893"/>
    <w:rsid w:val="00101BEA"/>
    <w:rsid w:val="0010638F"/>
    <w:rsid w:val="001129BE"/>
    <w:rsid w:val="001154D2"/>
    <w:rsid w:val="00122D6E"/>
    <w:rsid w:val="001237E6"/>
    <w:rsid w:val="00134546"/>
    <w:rsid w:val="00136890"/>
    <w:rsid w:val="00142A20"/>
    <w:rsid w:val="00143247"/>
    <w:rsid w:val="001452E8"/>
    <w:rsid w:val="001509F0"/>
    <w:rsid w:val="00153FAF"/>
    <w:rsid w:val="0016113E"/>
    <w:rsid w:val="00161B0F"/>
    <w:rsid w:val="001646B2"/>
    <w:rsid w:val="00171BD6"/>
    <w:rsid w:val="001844AD"/>
    <w:rsid w:val="00186AD0"/>
    <w:rsid w:val="001939DE"/>
    <w:rsid w:val="00195436"/>
    <w:rsid w:val="00195D6F"/>
    <w:rsid w:val="001B4648"/>
    <w:rsid w:val="001C6441"/>
    <w:rsid w:val="001C730D"/>
    <w:rsid w:val="001D33BF"/>
    <w:rsid w:val="001D4AFA"/>
    <w:rsid w:val="001D4E91"/>
    <w:rsid w:val="001D51DF"/>
    <w:rsid w:val="001E0FB7"/>
    <w:rsid w:val="001E3698"/>
    <w:rsid w:val="001E458B"/>
    <w:rsid w:val="001E7F56"/>
    <w:rsid w:val="001F4EE4"/>
    <w:rsid w:val="001F74B5"/>
    <w:rsid w:val="00204F49"/>
    <w:rsid w:val="00205A9C"/>
    <w:rsid w:val="00206901"/>
    <w:rsid w:val="00206EEA"/>
    <w:rsid w:val="0021120A"/>
    <w:rsid w:val="00214010"/>
    <w:rsid w:val="00220FF8"/>
    <w:rsid w:val="00233035"/>
    <w:rsid w:val="0023613B"/>
    <w:rsid w:val="002422A9"/>
    <w:rsid w:val="0024514D"/>
    <w:rsid w:val="002472A9"/>
    <w:rsid w:val="00254549"/>
    <w:rsid w:val="002550B4"/>
    <w:rsid w:val="00255756"/>
    <w:rsid w:val="00261B9B"/>
    <w:rsid w:val="00264D60"/>
    <w:rsid w:val="0026535B"/>
    <w:rsid w:val="00267CB9"/>
    <w:rsid w:val="00270B19"/>
    <w:rsid w:val="00272F96"/>
    <w:rsid w:val="00273EE5"/>
    <w:rsid w:val="00274BF6"/>
    <w:rsid w:val="0027537C"/>
    <w:rsid w:val="002771F2"/>
    <w:rsid w:val="00291A5A"/>
    <w:rsid w:val="00291CF5"/>
    <w:rsid w:val="00291E72"/>
    <w:rsid w:val="00293DDE"/>
    <w:rsid w:val="002A4462"/>
    <w:rsid w:val="002A7FB4"/>
    <w:rsid w:val="002B2400"/>
    <w:rsid w:val="002B65CA"/>
    <w:rsid w:val="002B66CB"/>
    <w:rsid w:val="002C45C1"/>
    <w:rsid w:val="002C4F2F"/>
    <w:rsid w:val="002C5540"/>
    <w:rsid w:val="002C5ED9"/>
    <w:rsid w:val="002D0691"/>
    <w:rsid w:val="002D53EF"/>
    <w:rsid w:val="002F0676"/>
    <w:rsid w:val="002F0F62"/>
    <w:rsid w:val="002F251D"/>
    <w:rsid w:val="002F6BA5"/>
    <w:rsid w:val="0030167E"/>
    <w:rsid w:val="00301AF2"/>
    <w:rsid w:val="00304355"/>
    <w:rsid w:val="00311B5F"/>
    <w:rsid w:val="003125EC"/>
    <w:rsid w:val="00312F4B"/>
    <w:rsid w:val="00313755"/>
    <w:rsid w:val="00314C66"/>
    <w:rsid w:val="00317871"/>
    <w:rsid w:val="0032021D"/>
    <w:rsid w:val="003260ED"/>
    <w:rsid w:val="003361E7"/>
    <w:rsid w:val="0033798E"/>
    <w:rsid w:val="003426D4"/>
    <w:rsid w:val="00345635"/>
    <w:rsid w:val="00346231"/>
    <w:rsid w:val="00351E50"/>
    <w:rsid w:val="003574BE"/>
    <w:rsid w:val="003608F7"/>
    <w:rsid w:val="0036149B"/>
    <w:rsid w:val="0036169B"/>
    <w:rsid w:val="00363A6A"/>
    <w:rsid w:val="00366B84"/>
    <w:rsid w:val="0037226D"/>
    <w:rsid w:val="003801AE"/>
    <w:rsid w:val="00384B07"/>
    <w:rsid w:val="00385B22"/>
    <w:rsid w:val="003871AE"/>
    <w:rsid w:val="0039012A"/>
    <w:rsid w:val="00390BDD"/>
    <w:rsid w:val="00395ACB"/>
    <w:rsid w:val="0039771A"/>
    <w:rsid w:val="003A26ED"/>
    <w:rsid w:val="003A4A30"/>
    <w:rsid w:val="003B2E8A"/>
    <w:rsid w:val="003B583C"/>
    <w:rsid w:val="003C08CB"/>
    <w:rsid w:val="003C6DF1"/>
    <w:rsid w:val="003C73B4"/>
    <w:rsid w:val="003C74AD"/>
    <w:rsid w:val="003C768C"/>
    <w:rsid w:val="003E1162"/>
    <w:rsid w:val="003E196E"/>
    <w:rsid w:val="003E4A00"/>
    <w:rsid w:val="003E52F7"/>
    <w:rsid w:val="003F47A4"/>
    <w:rsid w:val="0041545A"/>
    <w:rsid w:val="00415C91"/>
    <w:rsid w:val="0042736E"/>
    <w:rsid w:val="00432E68"/>
    <w:rsid w:val="00434277"/>
    <w:rsid w:val="004342AA"/>
    <w:rsid w:val="0043714C"/>
    <w:rsid w:val="00442EE5"/>
    <w:rsid w:val="00446555"/>
    <w:rsid w:val="00450755"/>
    <w:rsid w:val="0045146A"/>
    <w:rsid w:val="00460873"/>
    <w:rsid w:val="00465823"/>
    <w:rsid w:val="004670A1"/>
    <w:rsid w:val="004674BF"/>
    <w:rsid w:val="00471E87"/>
    <w:rsid w:val="0047320C"/>
    <w:rsid w:val="0047522B"/>
    <w:rsid w:val="00476B14"/>
    <w:rsid w:val="00476D6C"/>
    <w:rsid w:val="00482102"/>
    <w:rsid w:val="00483FE2"/>
    <w:rsid w:val="00497F7E"/>
    <w:rsid w:val="004A69F9"/>
    <w:rsid w:val="004A7CA2"/>
    <w:rsid w:val="004A7F9D"/>
    <w:rsid w:val="004B0EC2"/>
    <w:rsid w:val="004B3BBE"/>
    <w:rsid w:val="004B539A"/>
    <w:rsid w:val="004B64FC"/>
    <w:rsid w:val="004B7681"/>
    <w:rsid w:val="004B76E4"/>
    <w:rsid w:val="004C1A66"/>
    <w:rsid w:val="004C6B09"/>
    <w:rsid w:val="004D1DBB"/>
    <w:rsid w:val="004D30D7"/>
    <w:rsid w:val="004E0CBD"/>
    <w:rsid w:val="004E1B2D"/>
    <w:rsid w:val="004E20BB"/>
    <w:rsid w:val="004E395D"/>
    <w:rsid w:val="004E5402"/>
    <w:rsid w:val="005003A7"/>
    <w:rsid w:val="00501625"/>
    <w:rsid w:val="00506B0E"/>
    <w:rsid w:val="00512034"/>
    <w:rsid w:val="00514F0A"/>
    <w:rsid w:val="00515EAB"/>
    <w:rsid w:val="0052272B"/>
    <w:rsid w:val="00526C3F"/>
    <w:rsid w:val="00530808"/>
    <w:rsid w:val="0053287C"/>
    <w:rsid w:val="00537A5C"/>
    <w:rsid w:val="005445EB"/>
    <w:rsid w:val="00552003"/>
    <w:rsid w:val="00552395"/>
    <w:rsid w:val="00564948"/>
    <w:rsid w:val="005659DD"/>
    <w:rsid w:val="00566F5A"/>
    <w:rsid w:val="00572798"/>
    <w:rsid w:val="00573067"/>
    <w:rsid w:val="005735C6"/>
    <w:rsid w:val="00582FC1"/>
    <w:rsid w:val="005850D2"/>
    <w:rsid w:val="00586F88"/>
    <w:rsid w:val="0058744D"/>
    <w:rsid w:val="005907D5"/>
    <w:rsid w:val="0059108E"/>
    <w:rsid w:val="005A1C42"/>
    <w:rsid w:val="005A4ABB"/>
    <w:rsid w:val="005B05F5"/>
    <w:rsid w:val="005C5C15"/>
    <w:rsid w:val="005D0529"/>
    <w:rsid w:val="005D05EA"/>
    <w:rsid w:val="005D1081"/>
    <w:rsid w:val="005D10D9"/>
    <w:rsid w:val="005D11B1"/>
    <w:rsid w:val="005D1C20"/>
    <w:rsid w:val="005D4F99"/>
    <w:rsid w:val="005F3494"/>
    <w:rsid w:val="005F41E5"/>
    <w:rsid w:val="005F5BBA"/>
    <w:rsid w:val="00601795"/>
    <w:rsid w:val="00603670"/>
    <w:rsid w:val="00605CFC"/>
    <w:rsid w:val="006155B8"/>
    <w:rsid w:val="00615AF0"/>
    <w:rsid w:val="006163C6"/>
    <w:rsid w:val="00622D86"/>
    <w:rsid w:val="006302ED"/>
    <w:rsid w:val="00632DDB"/>
    <w:rsid w:val="006345AE"/>
    <w:rsid w:val="00642C11"/>
    <w:rsid w:val="00645446"/>
    <w:rsid w:val="0064562F"/>
    <w:rsid w:val="00645EE0"/>
    <w:rsid w:val="00652BFD"/>
    <w:rsid w:val="00655F19"/>
    <w:rsid w:val="0065784C"/>
    <w:rsid w:val="00662F53"/>
    <w:rsid w:val="00665F59"/>
    <w:rsid w:val="00676555"/>
    <w:rsid w:val="00676B50"/>
    <w:rsid w:val="00677EB9"/>
    <w:rsid w:val="0068146F"/>
    <w:rsid w:val="00681C0A"/>
    <w:rsid w:val="00684607"/>
    <w:rsid w:val="00685DD5"/>
    <w:rsid w:val="006919B7"/>
    <w:rsid w:val="00693CDE"/>
    <w:rsid w:val="00693EEA"/>
    <w:rsid w:val="00697DC9"/>
    <w:rsid w:val="006A0425"/>
    <w:rsid w:val="006A28AB"/>
    <w:rsid w:val="006A5A63"/>
    <w:rsid w:val="006B105D"/>
    <w:rsid w:val="006B4C18"/>
    <w:rsid w:val="006B5B35"/>
    <w:rsid w:val="006B7226"/>
    <w:rsid w:val="006C2C1D"/>
    <w:rsid w:val="006C323A"/>
    <w:rsid w:val="006C43D1"/>
    <w:rsid w:val="006D3602"/>
    <w:rsid w:val="006D5F1D"/>
    <w:rsid w:val="006E46CE"/>
    <w:rsid w:val="006E49CD"/>
    <w:rsid w:val="006E6207"/>
    <w:rsid w:val="006F1312"/>
    <w:rsid w:val="006F36FD"/>
    <w:rsid w:val="006F5B13"/>
    <w:rsid w:val="007035F8"/>
    <w:rsid w:val="00717883"/>
    <w:rsid w:val="00717902"/>
    <w:rsid w:val="007230B6"/>
    <w:rsid w:val="007339DF"/>
    <w:rsid w:val="00733F18"/>
    <w:rsid w:val="007350BE"/>
    <w:rsid w:val="00742F52"/>
    <w:rsid w:val="00744F3B"/>
    <w:rsid w:val="00750974"/>
    <w:rsid w:val="0076166E"/>
    <w:rsid w:val="00762CE9"/>
    <w:rsid w:val="00767263"/>
    <w:rsid w:val="007676B7"/>
    <w:rsid w:val="00770BB8"/>
    <w:rsid w:val="00771BF9"/>
    <w:rsid w:val="00780BC6"/>
    <w:rsid w:val="00785919"/>
    <w:rsid w:val="007A0FEE"/>
    <w:rsid w:val="007A2ACD"/>
    <w:rsid w:val="007A4EA6"/>
    <w:rsid w:val="007B0EBD"/>
    <w:rsid w:val="007C4530"/>
    <w:rsid w:val="007C5DB4"/>
    <w:rsid w:val="007D4FD6"/>
    <w:rsid w:val="007E4DFA"/>
    <w:rsid w:val="007E5E97"/>
    <w:rsid w:val="007E6CD9"/>
    <w:rsid w:val="007E77E5"/>
    <w:rsid w:val="007F1FC9"/>
    <w:rsid w:val="0080118A"/>
    <w:rsid w:val="008039F4"/>
    <w:rsid w:val="0081270D"/>
    <w:rsid w:val="0081674E"/>
    <w:rsid w:val="0081683C"/>
    <w:rsid w:val="0082497F"/>
    <w:rsid w:val="00827C04"/>
    <w:rsid w:val="00843570"/>
    <w:rsid w:val="00846020"/>
    <w:rsid w:val="00847FCA"/>
    <w:rsid w:val="00856B1B"/>
    <w:rsid w:val="00864FB5"/>
    <w:rsid w:val="008659A2"/>
    <w:rsid w:val="008809D2"/>
    <w:rsid w:val="00885013"/>
    <w:rsid w:val="008867B9"/>
    <w:rsid w:val="0089357A"/>
    <w:rsid w:val="00896A00"/>
    <w:rsid w:val="008A20C2"/>
    <w:rsid w:val="008A364C"/>
    <w:rsid w:val="008A4A88"/>
    <w:rsid w:val="008C150D"/>
    <w:rsid w:val="008C3365"/>
    <w:rsid w:val="008C3ECE"/>
    <w:rsid w:val="008C6420"/>
    <w:rsid w:val="008C7193"/>
    <w:rsid w:val="008D344F"/>
    <w:rsid w:val="008D44B2"/>
    <w:rsid w:val="008D55D0"/>
    <w:rsid w:val="008D781D"/>
    <w:rsid w:val="008E5727"/>
    <w:rsid w:val="008E5A3F"/>
    <w:rsid w:val="008E6EE5"/>
    <w:rsid w:val="008F1C43"/>
    <w:rsid w:val="008F4433"/>
    <w:rsid w:val="008F545C"/>
    <w:rsid w:val="008F6EF1"/>
    <w:rsid w:val="00904F65"/>
    <w:rsid w:val="0090660A"/>
    <w:rsid w:val="00910E8E"/>
    <w:rsid w:val="009160BF"/>
    <w:rsid w:val="00916810"/>
    <w:rsid w:val="00921C09"/>
    <w:rsid w:val="0092626D"/>
    <w:rsid w:val="0093090A"/>
    <w:rsid w:val="0094186E"/>
    <w:rsid w:val="00944792"/>
    <w:rsid w:val="0094708D"/>
    <w:rsid w:val="00951470"/>
    <w:rsid w:val="00957E6B"/>
    <w:rsid w:val="00960063"/>
    <w:rsid w:val="0096144D"/>
    <w:rsid w:val="009615DC"/>
    <w:rsid w:val="009706F6"/>
    <w:rsid w:val="009734BC"/>
    <w:rsid w:val="00974009"/>
    <w:rsid w:val="00974C82"/>
    <w:rsid w:val="00976D56"/>
    <w:rsid w:val="00980F13"/>
    <w:rsid w:val="00983449"/>
    <w:rsid w:val="009972A3"/>
    <w:rsid w:val="009A65D8"/>
    <w:rsid w:val="009A7DCD"/>
    <w:rsid w:val="009B1B9E"/>
    <w:rsid w:val="009B4580"/>
    <w:rsid w:val="009C16EF"/>
    <w:rsid w:val="009D6877"/>
    <w:rsid w:val="009E3D2A"/>
    <w:rsid w:val="009F3376"/>
    <w:rsid w:val="00A00E6D"/>
    <w:rsid w:val="00A07056"/>
    <w:rsid w:val="00A07DCD"/>
    <w:rsid w:val="00A17C05"/>
    <w:rsid w:val="00A232F5"/>
    <w:rsid w:val="00A3563D"/>
    <w:rsid w:val="00A37E82"/>
    <w:rsid w:val="00A4005F"/>
    <w:rsid w:val="00A414FC"/>
    <w:rsid w:val="00A45B24"/>
    <w:rsid w:val="00A476F7"/>
    <w:rsid w:val="00A47962"/>
    <w:rsid w:val="00A50719"/>
    <w:rsid w:val="00A53A53"/>
    <w:rsid w:val="00A609B1"/>
    <w:rsid w:val="00A6683B"/>
    <w:rsid w:val="00A72D9A"/>
    <w:rsid w:val="00A733F4"/>
    <w:rsid w:val="00A75AC1"/>
    <w:rsid w:val="00A779F9"/>
    <w:rsid w:val="00A800EB"/>
    <w:rsid w:val="00A810BA"/>
    <w:rsid w:val="00A85D93"/>
    <w:rsid w:val="00A910B7"/>
    <w:rsid w:val="00A92FC4"/>
    <w:rsid w:val="00AA21E4"/>
    <w:rsid w:val="00AA2A2E"/>
    <w:rsid w:val="00AA7CE8"/>
    <w:rsid w:val="00AB1F89"/>
    <w:rsid w:val="00AB2514"/>
    <w:rsid w:val="00AB3DE8"/>
    <w:rsid w:val="00AB7910"/>
    <w:rsid w:val="00AC1749"/>
    <w:rsid w:val="00AC61E7"/>
    <w:rsid w:val="00AD4193"/>
    <w:rsid w:val="00AD41F5"/>
    <w:rsid w:val="00AE0368"/>
    <w:rsid w:val="00AE06CB"/>
    <w:rsid w:val="00AE3B0F"/>
    <w:rsid w:val="00AE7CEE"/>
    <w:rsid w:val="00AF0848"/>
    <w:rsid w:val="00AF35AB"/>
    <w:rsid w:val="00B0074D"/>
    <w:rsid w:val="00B0465B"/>
    <w:rsid w:val="00B04718"/>
    <w:rsid w:val="00B05106"/>
    <w:rsid w:val="00B0528D"/>
    <w:rsid w:val="00B16F6A"/>
    <w:rsid w:val="00B1785B"/>
    <w:rsid w:val="00B27F46"/>
    <w:rsid w:val="00B325B8"/>
    <w:rsid w:val="00B33B42"/>
    <w:rsid w:val="00B342A5"/>
    <w:rsid w:val="00B363B4"/>
    <w:rsid w:val="00B45886"/>
    <w:rsid w:val="00B564BE"/>
    <w:rsid w:val="00B609A2"/>
    <w:rsid w:val="00B60A0A"/>
    <w:rsid w:val="00B60ECF"/>
    <w:rsid w:val="00B6279A"/>
    <w:rsid w:val="00B64F7C"/>
    <w:rsid w:val="00B70C7B"/>
    <w:rsid w:val="00B86592"/>
    <w:rsid w:val="00B94CA0"/>
    <w:rsid w:val="00B953BC"/>
    <w:rsid w:val="00BA5DD4"/>
    <w:rsid w:val="00BA7E83"/>
    <w:rsid w:val="00BB03FD"/>
    <w:rsid w:val="00BB11CC"/>
    <w:rsid w:val="00BB1E8B"/>
    <w:rsid w:val="00BB2521"/>
    <w:rsid w:val="00BB3083"/>
    <w:rsid w:val="00BB77F4"/>
    <w:rsid w:val="00BC1EA2"/>
    <w:rsid w:val="00BC21D6"/>
    <w:rsid w:val="00BC56D0"/>
    <w:rsid w:val="00BD54A6"/>
    <w:rsid w:val="00BD5E34"/>
    <w:rsid w:val="00BE5DE2"/>
    <w:rsid w:val="00BE72E8"/>
    <w:rsid w:val="00BE7AB7"/>
    <w:rsid w:val="00BF1B3E"/>
    <w:rsid w:val="00BF2E91"/>
    <w:rsid w:val="00BF47E6"/>
    <w:rsid w:val="00C02635"/>
    <w:rsid w:val="00C118DE"/>
    <w:rsid w:val="00C12311"/>
    <w:rsid w:val="00C14111"/>
    <w:rsid w:val="00C15C3E"/>
    <w:rsid w:val="00C16A56"/>
    <w:rsid w:val="00C21CAF"/>
    <w:rsid w:val="00C2262E"/>
    <w:rsid w:val="00C23262"/>
    <w:rsid w:val="00C23D64"/>
    <w:rsid w:val="00C24660"/>
    <w:rsid w:val="00C248E1"/>
    <w:rsid w:val="00C27A62"/>
    <w:rsid w:val="00C30C6D"/>
    <w:rsid w:val="00C3213F"/>
    <w:rsid w:val="00C33BAC"/>
    <w:rsid w:val="00C37C07"/>
    <w:rsid w:val="00C45378"/>
    <w:rsid w:val="00C454E1"/>
    <w:rsid w:val="00C4773E"/>
    <w:rsid w:val="00C65D9F"/>
    <w:rsid w:val="00C67391"/>
    <w:rsid w:val="00C73AF2"/>
    <w:rsid w:val="00C825FC"/>
    <w:rsid w:val="00C82FE5"/>
    <w:rsid w:val="00C84488"/>
    <w:rsid w:val="00CA04F6"/>
    <w:rsid w:val="00CA0E34"/>
    <w:rsid w:val="00CA5D52"/>
    <w:rsid w:val="00CA6802"/>
    <w:rsid w:val="00CA7639"/>
    <w:rsid w:val="00CB336C"/>
    <w:rsid w:val="00CB70DA"/>
    <w:rsid w:val="00CB7BC3"/>
    <w:rsid w:val="00CC1052"/>
    <w:rsid w:val="00CC5B95"/>
    <w:rsid w:val="00CC5F20"/>
    <w:rsid w:val="00CD1574"/>
    <w:rsid w:val="00CD21AC"/>
    <w:rsid w:val="00CD25A3"/>
    <w:rsid w:val="00CE290B"/>
    <w:rsid w:val="00CE5161"/>
    <w:rsid w:val="00CE6887"/>
    <w:rsid w:val="00CF4C4C"/>
    <w:rsid w:val="00CF4D30"/>
    <w:rsid w:val="00D00158"/>
    <w:rsid w:val="00D074FA"/>
    <w:rsid w:val="00D16A5B"/>
    <w:rsid w:val="00D2164B"/>
    <w:rsid w:val="00D244BF"/>
    <w:rsid w:val="00D324A9"/>
    <w:rsid w:val="00D362D7"/>
    <w:rsid w:val="00D36E9D"/>
    <w:rsid w:val="00D37D4F"/>
    <w:rsid w:val="00D562F6"/>
    <w:rsid w:val="00D564F4"/>
    <w:rsid w:val="00D57B62"/>
    <w:rsid w:val="00D647DE"/>
    <w:rsid w:val="00D652E6"/>
    <w:rsid w:val="00D66467"/>
    <w:rsid w:val="00D66E14"/>
    <w:rsid w:val="00D6765D"/>
    <w:rsid w:val="00D73043"/>
    <w:rsid w:val="00D7581A"/>
    <w:rsid w:val="00D758A4"/>
    <w:rsid w:val="00D76EC0"/>
    <w:rsid w:val="00D818F2"/>
    <w:rsid w:val="00D83062"/>
    <w:rsid w:val="00D94063"/>
    <w:rsid w:val="00D94EB5"/>
    <w:rsid w:val="00DA09E2"/>
    <w:rsid w:val="00DA3E42"/>
    <w:rsid w:val="00DA47D9"/>
    <w:rsid w:val="00DB1CEA"/>
    <w:rsid w:val="00DB2A7B"/>
    <w:rsid w:val="00DB6886"/>
    <w:rsid w:val="00DC3482"/>
    <w:rsid w:val="00DC3906"/>
    <w:rsid w:val="00DD0014"/>
    <w:rsid w:val="00DD0E22"/>
    <w:rsid w:val="00DD4AAF"/>
    <w:rsid w:val="00DE41EB"/>
    <w:rsid w:val="00DE55F7"/>
    <w:rsid w:val="00DF16FB"/>
    <w:rsid w:val="00DF519E"/>
    <w:rsid w:val="00E001BF"/>
    <w:rsid w:val="00E06815"/>
    <w:rsid w:val="00E12FB2"/>
    <w:rsid w:val="00E17690"/>
    <w:rsid w:val="00E17D5D"/>
    <w:rsid w:val="00E24DD9"/>
    <w:rsid w:val="00E30F24"/>
    <w:rsid w:val="00E319A7"/>
    <w:rsid w:val="00E348A4"/>
    <w:rsid w:val="00E37DA2"/>
    <w:rsid w:val="00E43F12"/>
    <w:rsid w:val="00E503A5"/>
    <w:rsid w:val="00E51147"/>
    <w:rsid w:val="00E522E7"/>
    <w:rsid w:val="00E62FD6"/>
    <w:rsid w:val="00E636E3"/>
    <w:rsid w:val="00E63ED4"/>
    <w:rsid w:val="00E64473"/>
    <w:rsid w:val="00E64DB1"/>
    <w:rsid w:val="00E70E7B"/>
    <w:rsid w:val="00E7599A"/>
    <w:rsid w:val="00E81AC6"/>
    <w:rsid w:val="00E82AFC"/>
    <w:rsid w:val="00E865B9"/>
    <w:rsid w:val="00E90E5C"/>
    <w:rsid w:val="00E91446"/>
    <w:rsid w:val="00E9415D"/>
    <w:rsid w:val="00E96781"/>
    <w:rsid w:val="00EA55BB"/>
    <w:rsid w:val="00EA742D"/>
    <w:rsid w:val="00EA7AD3"/>
    <w:rsid w:val="00EB08D8"/>
    <w:rsid w:val="00EB3367"/>
    <w:rsid w:val="00EC7843"/>
    <w:rsid w:val="00ED262D"/>
    <w:rsid w:val="00ED5B2A"/>
    <w:rsid w:val="00ED73D2"/>
    <w:rsid w:val="00EE330C"/>
    <w:rsid w:val="00EE6EE0"/>
    <w:rsid w:val="00EF22F3"/>
    <w:rsid w:val="00EF37A3"/>
    <w:rsid w:val="00EF7071"/>
    <w:rsid w:val="00F04668"/>
    <w:rsid w:val="00F05B36"/>
    <w:rsid w:val="00F200E6"/>
    <w:rsid w:val="00F20A23"/>
    <w:rsid w:val="00F21E78"/>
    <w:rsid w:val="00F25054"/>
    <w:rsid w:val="00F2549D"/>
    <w:rsid w:val="00F276CD"/>
    <w:rsid w:val="00F3543A"/>
    <w:rsid w:val="00F42252"/>
    <w:rsid w:val="00F43DFE"/>
    <w:rsid w:val="00F442A5"/>
    <w:rsid w:val="00F46D52"/>
    <w:rsid w:val="00F4704D"/>
    <w:rsid w:val="00F51897"/>
    <w:rsid w:val="00F51C16"/>
    <w:rsid w:val="00F53B23"/>
    <w:rsid w:val="00F54C43"/>
    <w:rsid w:val="00F555C7"/>
    <w:rsid w:val="00F62D5A"/>
    <w:rsid w:val="00F63BB2"/>
    <w:rsid w:val="00F70C84"/>
    <w:rsid w:val="00F72A03"/>
    <w:rsid w:val="00F77624"/>
    <w:rsid w:val="00F805B3"/>
    <w:rsid w:val="00F81854"/>
    <w:rsid w:val="00F819B0"/>
    <w:rsid w:val="00F81DF2"/>
    <w:rsid w:val="00F84572"/>
    <w:rsid w:val="00FA2B99"/>
    <w:rsid w:val="00FB1BA0"/>
    <w:rsid w:val="00FB29C8"/>
    <w:rsid w:val="00FB441F"/>
    <w:rsid w:val="00FC4D21"/>
    <w:rsid w:val="00F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71ECF6-B845-418C-B67F-704D2D78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A6A"/>
    <w:pPr>
      <w:spacing w:after="0"/>
      <w:contextualSpacing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7C4530"/>
    <w:pPr>
      <w:keepNext/>
      <w:keepLines/>
      <w:numPr>
        <w:numId w:val="1"/>
      </w:numPr>
      <w:spacing w:before="120"/>
      <w:ind w:left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3801A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1A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1A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1A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1A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1A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1A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1A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4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453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80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801A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1A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01A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01A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01A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01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801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link w:val="a6"/>
    <w:uiPriority w:val="34"/>
    <w:qFormat/>
    <w:rsid w:val="003801AE"/>
    <w:pPr>
      <w:ind w:left="720"/>
    </w:pPr>
  </w:style>
  <w:style w:type="paragraph" w:styleId="a7">
    <w:name w:val="header"/>
    <w:basedOn w:val="a"/>
    <w:link w:val="a8"/>
    <w:uiPriority w:val="99"/>
    <w:unhideWhenUsed/>
    <w:rsid w:val="004C6B0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6B0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C6B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6B09"/>
    <w:rPr>
      <w:rFonts w:ascii="Times New Roman" w:hAnsi="Times New Roman"/>
      <w:sz w:val="28"/>
    </w:rPr>
  </w:style>
  <w:style w:type="table" w:styleId="ab">
    <w:name w:val="Table Grid"/>
    <w:basedOn w:val="a1"/>
    <w:uiPriority w:val="59"/>
    <w:rsid w:val="00ED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uiPriority w:val="34"/>
    <w:rsid w:val="003E4A0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1;&#1080;&#1079;&#1072;%20&#1042;&#1083;&#1072;&#1076;&#1099;&#1082;&#1080;&#1085;&#1072;\Desktop\&#1091;&#1085;&#1080;&#1074;&#1077;&#1088;\2%20&#1082;&#1091;&#1088;&#1089;\2&#1089;&#1077;&#1084;\&#1072;&#1074;&#1090;&#1086;&#1084;&#1072;&#1090;&#1080;&#1082;&#1072;\2\Shablon_po_laboratornoy_rabote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Shablon_po_laboratornoy_rabote_2.dotx</Template>
  <TotalTime>71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Лиза Владыкина</dc:creator>
  <cp:lastModifiedBy>Aleks Sanek</cp:lastModifiedBy>
  <cp:revision>15</cp:revision>
  <cp:lastPrinted>2017-09-04T08:19:00Z</cp:lastPrinted>
  <dcterms:created xsi:type="dcterms:W3CDTF">2018-02-27T11:03:00Z</dcterms:created>
  <dcterms:modified xsi:type="dcterms:W3CDTF">2019-07-11T12:22:00Z</dcterms:modified>
</cp:coreProperties>
</file>